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C742F" w14:textId="77777777" w:rsidR="000B4CDB" w:rsidRDefault="000B4CDB" w:rsidP="000B4CDB">
      <w:pPr>
        <w:jc w:val="right"/>
      </w:pPr>
      <w:r>
        <w:rPr>
          <w:rFonts w:hint="eastAsia"/>
        </w:rPr>
        <w:t>学籍番号20211351</w:t>
      </w:r>
    </w:p>
    <w:p w14:paraId="0201F849" w14:textId="77777777" w:rsidR="000B4CDB" w:rsidRDefault="000B4CDB" w:rsidP="000B4CDB">
      <w:pPr>
        <w:wordWrap w:val="0"/>
        <w:jc w:val="right"/>
      </w:pPr>
      <w:r>
        <w:rPr>
          <w:rFonts w:hint="eastAsia"/>
        </w:rPr>
        <w:t>所属</w:t>
      </w:r>
      <w:r>
        <w:t xml:space="preserve"> </w:t>
      </w:r>
      <w:r>
        <w:rPr>
          <w:rFonts w:hint="eastAsia"/>
        </w:rPr>
        <w:t>情報学群情報メディア創成学類</w:t>
      </w:r>
      <w:r>
        <w:t xml:space="preserve"> 3</w:t>
      </w:r>
      <w:r>
        <w:rPr>
          <w:rFonts w:hint="eastAsia"/>
        </w:rPr>
        <w:t>年</w:t>
      </w:r>
    </w:p>
    <w:p w14:paraId="209EA764" w14:textId="59163F24" w:rsidR="000B4CDB" w:rsidRDefault="000B4CDB" w:rsidP="000B4CDB">
      <w:pPr>
        <w:jc w:val="right"/>
      </w:pPr>
      <w:r>
        <w:rPr>
          <w:rFonts w:hint="eastAsia"/>
        </w:rPr>
        <w:t>氏名</w:t>
      </w:r>
      <w:r>
        <w:t xml:space="preserve"> 高橋</w:t>
      </w:r>
      <w:r>
        <w:rPr>
          <w:rFonts w:hint="eastAsia"/>
        </w:rPr>
        <w:t xml:space="preserve"> 健太郎</w:t>
      </w:r>
    </w:p>
    <w:p w14:paraId="28E4F4A7" w14:textId="2D8EE6FB" w:rsidR="00101261" w:rsidRDefault="00101261" w:rsidP="00101261">
      <w:pPr>
        <w:pStyle w:val="1"/>
      </w:pPr>
      <w:r>
        <w:rPr>
          <w:rFonts w:hint="eastAsia"/>
        </w:rPr>
        <w:t>課題</w:t>
      </w:r>
      <w:r w:rsidR="00F44570">
        <w:t>2</w:t>
      </w:r>
    </w:p>
    <w:p w14:paraId="07396D9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</w:t>
      </w:r>
      <w:proofErr w:type="spellStart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math.h</w:t>
      </w:r>
      <w:proofErr w:type="spellEnd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</w:p>
    <w:p w14:paraId="412D94C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&lt;GLUT/</w:t>
      </w:r>
      <w:proofErr w:type="spellStart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glut.h</w:t>
      </w:r>
      <w:proofErr w:type="spellEnd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ライブラリ用ヘッダファイルの読み込み</w:t>
      </w:r>
    </w:p>
    <w:p w14:paraId="0CB1006B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D69BAD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定数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π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の定義</w:t>
      </w:r>
    </w:p>
    <w:p w14:paraId="5C31F69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#ifndef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</w:p>
    <w:p w14:paraId="03CDDE1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#define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3.14159265358979</w:t>
      </w:r>
    </w:p>
    <w:p w14:paraId="0BCDED0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#endif</w:t>
      </w:r>
    </w:p>
    <w:p w14:paraId="760AE2C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AAA15A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ディスプレイリストの学習</w:t>
      </w:r>
    </w:p>
    <w:p w14:paraId="0A0E689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星を描画する描画命令一式を、ディスプレイリストとして作成しておき</w:t>
      </w:r>
    </w:p>
    <w:p w14:paraId="65CF1B0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必要な時に、その命令を呼び出す</w:t>
      </w:r>
    </w:p>
    <w:p w14:paraId="554DDCC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71A847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#define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 </w:t>
      </w:r>
      <w:proofErr w:type="spellStart"/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glNewList</w:t>
      </w:r>
      <w:proofErr w:type="spellEnd"/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関数で使用する識別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ID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。値は何でも構わない</w:t>
      </w:r>
    </w:p>
    <w:p w14:paraId="3F58DDD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F4255D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回転角度を記録しておく変数</w:t>
      </w:r>
    </w:p>
    <w:p w14:paraId="3EE32A4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BDA19E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表示部分をこの関数で記入</w:t>
      </w:r>
    </w:p>
    <w:p w14:paraId="69213FA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3B950B5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5FE00E1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glClearColor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消去色指定</w:t>
      </w:r>
    </w:p>
    <w:p w14:paraId="3189AF9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GL_COLOR_BUFFER_BIT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画面と奥行き情報を初期化</w:t>
      </w:r>
    </w:p>
    <w:p w14:paraId="0A22443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FA0D92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glMatrixMode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GL_MODELVIEW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8B8D80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glLoadIdentity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2644A3B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2488FA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24BB9EA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CC36F1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))),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088FB0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2130E3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0142EB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15006D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6225F3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FAC5C6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262EDC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lastRenderedPageBreak/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90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))),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90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848FB3B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2DADDA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17613A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9DBD7A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1ED55E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0904200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E4CB7F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))),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03A0A8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DB3F57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BDD27E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1E4FC56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5557C4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glutSwapBuffers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バッファの入れ替え</w:t>
      </w:r>
    </w:p>
    <w:p w14:paraId="6B8C900B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0A7EEC5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23C655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一定時間ごとに呼び出される関数</w:t>
      </w:r>
    </w:p>
    <w:p w14:paraId="2208C83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value)</w:t>
      </w:r>
    </w:p>
    <w:p w14:paraId="45F5F1B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074716D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回転角度の更新</w:t>
      </w:r>
    </w:p>
    <w:p w14:paraId="4D43ADF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874B1B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glutPostRedisplay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再描画命令</w:t>
      </w:r>
    </w:p>
    <w:p w14:paraId="6FD3B2E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100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ミリ秒後に自身を実行する</w:t>
      </w:r>
    </w:p>
    <w:p w14:paraId="2782D21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60C34A9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F12966B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ディスプレイリストを作成する</w:t>
      </w:r>
    </w:p>
    <w:p w14:paraId="47216CD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buildDisplayList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</w:t>
      </w:r>
    </w:p>
    <w:p w14:paraId="6859A2D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51C8DC0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glNewList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GL_COMPILE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1AF100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405C70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double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0.15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星の内径</w:t>
      </w:r>
    </w:p>
    <w:p w14:paraId="7CB27C5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double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星の外径</w:t>
      </w:r>
    </w:p>
    <w:p w14:paraId="6658F30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glBegin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GL_TRIANGLES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D70B3F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for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67B4720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5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つの三角形で星を表現する</w:t>
      </w:r>
    </w:p>
    <w:p w14:paraId="10866C9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72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10011A6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内側の頂点</w:t>
      </w:r>
    </w:p>
    <w:p w14:paraId="155F9035" w14:textId="26E29BDA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  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外側の頂点</w:t>
      </w:r>
    </w:p>
    <w:p w14:paraId="0E2BF51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lastRenderedPageBreak/>
        <w:t xml:space="preserve">    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内側の頂点</w:t>
      </w:r>
    </w:p>
    <w:p w14:paraId="4766DAF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4FEAD42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ED9AC4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FB28D3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FE028A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55849F5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5BE2364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メインプログラム</w:t>
      </w:r>
    </w:p>
    <w:p w14:paraId="104A3CC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main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char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*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[])</w:t>
      </w:r>
    </w:p>
    <w:p w14:paraId="0B0A947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2FEE112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&amp;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ライブラリの初期化</w:t>
      </w:r>
    </w:p>
    <w:p w14:paraId="5B14543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glutInitDisplayMode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GLUT_RGBA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|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GLUT_DOUBLE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5F090E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8F411E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glutInitWindowSize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400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400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ウィンドウサイズを指定</w:t>
      </w:r>
    </w:p>
    <w:p w14:paraId="7660EF1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glutCreateWindow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argv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]);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ウィンドウを作成</w:t>
      </w:r>
    </w:p>
    <w:p w14:paraId="7FC21DF2" w14:textId="34F9B5E3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glutDisplayFunc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表示関数を指定</w:t>
      </w:r>
    </w:p>
    <w:p w14:paraId="5503DB34" w14:textId="72885A75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FFD3156" w14:textId="66C5C7CC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100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ミリ秒後に実行する関数の指定</w:t>
      </w:r>
    </w:p>
    <w:p w14:paraId="7F5A62B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98AFD32" w14:textId="421AECA9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buildDisplayList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4204FD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6A3BB6E" w14:textId="41EBC704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変数の初期値の設定</w:t>
      </w:r>
    </w:p>
    <w:p w14:paraId="225A3A0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A7050C4" w14:textId="4DB5D355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glutMainLoop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イベント待ち</w:t>
      </w:r>
    </w:p>
    <w:p w14:paraId="41D75A9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return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DBA9E7A" w14:textId="633461F2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7B5EAFCB" w14:textId="5C11264B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A90B0B0" w14:textId="4C8EDB96" w:rsidR="00101261" w:rsidRPr="00101261" w:rsidRDefault="00101261" w:rsidP="00101261">
      <w:pPr>
        <w:rPr>
          <w:rFonts w:hint="eastAsia"/>
        </w:rPr>
      </w:pPr>
      <w:r>
        <w:rPr>
          <w:rFonts w:ascii="Menlo" w:eastAsia="ＭＳ Ｐゴシック" w:hAnsi="Menlo" w:cs="Menlo"/>
          <w:noProof/>
          <w:color w:val="BBBBBB"/>
          <w:kern w:val="0"/>
          <w:sz w:val="18"/>
          <w:szCs w:val="18"/>
        </w:rPr>
        <w:lastRenderedPageBreak/>
        <w:drawing>
          <wp:inline distT="0" distB="0" distL="0" distR="0" wp14:anchorId="019F1A91" wp14:editId="1B8ABD01">
            <wp:extent cx="5067300" cy="54610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movie::/Users/macbookpro/Desktop/画面収録 2021-04-25 19.13.13.mov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8BCD" w14:textId="13E1546F" w:rsidR="00101261" w:rsidRDefault="00101261" w:rsidP="00101261">
      <w:pPr>
        <w:pStyle w:val="1"/>
      </w:pPr>
      <w:r>
        <w:rPr>
          <w:rFonts w:hint="eastAsia"/>
        </w:rPr>
        <w:t>課題</w:t>
      </w:r>
      <w:r w:rsidR="00F44570">
        <w:t>3</w:t>
      </w:r>
    </w:p>
    <w:p w14:paraId="66EA01E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</w:t>
      </w:r>
      <w:proofErr w:type="spellStart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math.h</w:t>
      </w:r>
      <w:proofErr w:type="spellEnd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</w:p>
    <w:p w14:paraId="3A57D77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&lt;GLUT/</w:t>
      </w:r>
      <w:proofErr w:type="spellStart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glut.h</w:t>
      </w:r>
      <w:proofErr w:type="spellEnd"/>
      <w:r w:rsidRPr="0010126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ライブラリ用ヘッダファイルの読み込み</w:t>
      </w:r>
    </w:p>
    <w:p w14:paraId="56F1637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582B74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定数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π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の定義</w:t>
      </w:r>
    </w:p>
    <w:p w14:paraId="02BD3AB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#ifndef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</w:p>
    <w:p w14:paraId="3081585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#define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3.14159265358979</w:t>
      </w:r>
    </w:p>
    <w:p w14:paraId="6D27CD3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#endif</w:t>
      </w:r>
    </w:p>
    <w:p w14:paraId="2AF98BC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27348D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ディスプレイリストの学習</w:t>
      </w:r>
    </w:p>
    <w:p w14:paraId="5BBE8F9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星を描画する描画命令一式を、ディスプレイリストとして作成しておき</w:t>
      </w:r>
    </w:p>
    <w:p w14:paraId="389756C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必要な時に、その命令を呼び出す</w:t>
      </w:r>
    </w:p>
    <w:p w14:paraId="20E87EE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259851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#define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 </w:t>
      </w:r>
      <w:proofErr w:type="spellStart"/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glNewList</w:t>
      </w:r>
      <w:proofErr w:type="spellEnd"/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関数で使用する識別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ID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。値は何でも構わない</w:t>
      </w:r>
    </w:p>
    <w:p w14:paraId="0F53920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4160C1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回転角度を記録しておく変数</w:t>
      </w:r>
    </w:p>
    <w:p w14:paraId="2CDB416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269AF5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表示部分をこの関数で記入</w:t>
      </w:r>
    </w:p>
    <w:p w14:paraId="5B79688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5BAC436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7AA1EAD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glClearColor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消去色指定</w:t>
      </w:r>
    </w:p>
    <w:p w14:paraId="30BBAEB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GL_COLOR_BUFFER_BIT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画面と奥行き情報を初期化</w:t>
      </w:r>
    </w:p>
    <w:p w14:paraId="2B2BB17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64451D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glMatrixMode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GL_MODELVIEW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6055C2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glLoadIdentity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6AC5DD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D97F01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8E39CE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F06C98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))),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26EB6D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C69D5D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33D4A4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2156A5D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423DC4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EC56C3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6D5B2E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90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))),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90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F3D2CD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8EE4E0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933800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27C2D26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80E6EB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CB95BC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E020B3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))),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F7488A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4AC5D4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383D72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3E26D0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07E832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07A83E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722FDC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))),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))),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46D7782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glRotated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68E7803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29EF75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7847065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ED8A2B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glutSwapBuffers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バッファの入れ替え</w:t>
      </w:r>
    </w:p>
    <w:p w14:paraId="07E7200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48C43C0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B40AF91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一定時間ごとに呼び出される関数</w:t>
      </w:r>
    </w:p>
    <w:p w14:paraId="6B9C1647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value)</w:t>
      </w:r>
    </w:p>
    <w:p w14:paraId="5E0FA25E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18D4E4A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回転角度の更新</w:t>
      </w:r>
    </w:p>
    <w:p w14:paraId="3A55128B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CB52E9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glutPostRedisplay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再描画命令</w:t>
      </w:r>
    </w:p>
    <w:p w14:paraId="7DC95DB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100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ミリ秒後に自身を実行する</w:t>
      </w:r>
    </w:p>
    <w:p w14:paraId="311D809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53DBCAF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20768D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ディスプレイリストを作成する</w:t>
      </w:r>
    </w:p>
    <w:p w14:paraId="614CB4A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buildDisplayList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</w:t>
      </w:r>
    </w:p>
    <w:p w14:paraId="56BC24C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0ADB5DD4" w14:textId="6AEE745D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glNewList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ID_DRAW_STAR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GL_COMPILE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CAB53B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3B6D104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double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0.15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星の内径</w:t>
      </w:r>
    </w:p>
    <w:p w14:paraId="477D823C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double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0.4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星の外径</w:t>
      </w:r>
    </w:p>
    <w:p w14:paraId="34FA145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glBegin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GL_TRIANGLES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8EAE73A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for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5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;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66B5A0EB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5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つの三角形で星を表現する</w:t>
      </w:r>
    </w:p>
    <w:p w14:paraId="60EB3328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72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A1672E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内側の頂点</w:t>
      </w:r>
    </w:p>
    <w:p w14:paraId="0A43CF6F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r1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     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外側の頂点</w:t>
      </w:r>
    </w:p>
    <w:p w14:paraId="667986ED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glVertex3d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cos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sin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deg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36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M_PI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/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180.0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),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内側の頂点</w:t>
      </w:r>
    </w:p>
    <w:p w14:paraId="5F3A156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5252F79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3F03A89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20270D6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72AF9E20" w14:textId="7777777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56523067" w14:textId="36E1DF29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A17C625" w14:textId="15EAE6A8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メインプログラム</w:t>
      </w:r>
    </w:p>
    <w:p w14:paraId="6D195467" w14:textId="64EC57B8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main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char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*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[])</w:t>
      </w:r>
    </w:p>
    <w:p w14:paraId="7FC7E0E2" w14:textId="465854C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320B4CD7" w14:textId="29580E6A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&amp;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ライブラリの初期化</w:t>
      </w:r>
    </w:p>
    <w:p w14:paraId="768FAEFE" w14:textId="075ADB13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glutInitDisplayMode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GLUT_RGBA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|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GLUT_DOUBLE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1392CC8" w14:textId="65E60B34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977945B" w14:textId="2E05E38C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lastRenderedPageBreak/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glutInitWindowSize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400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400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ウィンドウサイズを指定</w:t>
      </w:r>
    </w:p>
    <w:p w14:paraId="4B83142B" w14:textId="1D140F6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glutCreateWindow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argv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]);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ウィンドウを作成</w:t>
      </w:r>
    </w:p>
    <w:p w14:paraId="7EA981EF" w14:textId="05B4E33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glutDisplayFunc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表示関数を指定</w:t>
      </w:r>
    </w:p>
    <w:p w14:paraId="47EA9AEB" w14:textId="49658513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E461532" w14:textId="1CB1D2D0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100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ミリ秒後に実行する関数の指定</w:t>
      </w:r>
    </w:p>
    <w:p w14:paraId="31A7E141" w14:textId="7759A162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0793609" w14:textId="36885872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buildDisplayList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151AAC52" w14:textId="0A5E57B5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B519058" w14:textId="344E8CAD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rotateAngle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変数の初期値の設定</w:t>
      </w:r>
    </w:p>
    <w:p w14:paraId="431B4F8B" w14:textId="17CCBD43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9C75D98" w14:textId="5D73D438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10126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glutMainLoop</w:t>
      </w:r>
      <w:proofErr w:type="spellEnd"/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 </w:t>
      </w:r>
      <w:r w:rsidRPr="0010126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イベント待ち</w:t>
      </w:r>
    </w:p>
    <w:p w14:paraId="405E3861" w14:textId="56B8610B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101261">
        <w:rPr>
          <w:rFonts w:ascii="Menlo" w:eastAsia="ＭＳ Ｐゴシック" w:hAnsi="Menlo" w:cs="Menlo"/>
          <w:color w:val="859900"/>
          <w:kern w:val="0"/>
          <w:sz w:val="18"/>
          <w:szCs w:val="18"/>
        </w:rPr>
        <w:t>return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10126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9A5C8DC" w14:textId="3CD4705C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10126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6817A824" w14:textId="10BD7947" w:rsidR="00101261" w:rsidRPr="00101261" w:rsidRDefault="00101261" w:rsidP="0010126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3DD2C9D" w14:textId="0A3A476C" w:rsidR="00101261" w:rsidRDefault="00101261" w:rsidP="00101261">
      <w:r>
        <w:rPr>
          <w:rFonts w:ascii="Menlo" w:eastAsia="ＭＳ Ｐゴシック" w:hAnsi="Menlo" w:cs="Menlo"/>
          <w:noProof/>
          <w:color w:val="BBBBBB"/>
          <w:kern w:val="0"/>
          <w:sz w:val="18"/>
          <w:szCs w:val="18"/>
        </w:rPr>
        <w:drawing>
          <wp:inline distT="0" distB="0" distL="0" distR="0" wp14:anchorId="371F2C24" wp14:editId="687F5886">
            <wp:extent cx="5067300" cy="546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movie::/Users/macbookpro/Desktop/画面収録 2021-04-25 19.06.32.mov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A0D2" w14:textId="1B1D8330" w:rsidR="00C77B7F" w:rsidRDefault="00C77B7F" w:rsidP="00C77B7F">
      <w:pPr>
        <w:pStyle w:val="1"/>
      </w:pPr>
      <w:r>
        <w:rPr>
          <w:rFonts w:hint="eastAsia"/>
        </w:rPr>
        <w:t>課題</w:t>
      </w:r>
      <w:r>
        <w:t>4</w:t>
      </w:r>
    </w:p>
    <w:p w14:paraId="3A0936BB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#include</w:t>
      </w:r>
      <w:r w:rsidRPr="00FE35A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</w:t>
      </w:r>
      <w:proofErr w:type="spellStart"/>
      <w:r w:rsidRPr="00FE35A1">
        <w:rPr>
          <w:rFonts w:ascii="Menlo" w:eastAsia="ＭＳ Ｐゴシック" w:hAnsi="Menlo" w:cs="Menlo"/>
          <w:color w:val="2AA198"/>
          <w:kern w:val="0"/>
          <w:sz w:val="18"/>
          <w:szCs w:val="18"/>
        </w:rPr>
        <w:t>math.h</w:t>
      </w:r>
      <w:proofErr w:type="spellEnd"/>
      <w:r w:rsidRPr="00FE35A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</w:p>
    <w:p w14:paraId="0E856892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lastRenderedPageBreak/>
        <w:t>#include</w:t>
      </w:r>
      <w:r w:rsidRPr="00FE35A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&lt;GLUT/</w:t>
      </w:r>
      <w:proofErr w:type="spellStart"/>
      <w:r w:rsidRPr="00FE35A1">
        <w:rPr>
          <w:rFonts w:ascii="Menlo" w:eastAsia="ＭＳ Ｐゴシック" w:hAnsi="Menlo" w:cs="Menlo"/>
          <w:color w:val="2AA198"/>
          <w:kern w:val="0"/>
          <w:sz w:val="18"/>
          <w:szCs w:val="18"/>
        </w:rPr>
        <w:t>glut.h</w:t>
      </w:r>
      <w:proofErr w:type="spellEnd"/>
      <w:r w:rsidRPr="00FE35A1">
        <w:rPr>
          <w:rFonts w:ascii="Menlo" w:eastAsia="ＭＳ Ｐゴシック" w:hAnsi="Menlo" w:cs="Menlo"/>
          <w:color w:val="2AA198"/>
          <w:kern w:val="0"/>
          <w:sz w:val="18"/>
          <w:szCs w:val="18"/>
        </w:rPr>
        <w:t>&gt;</w:t>
      </w:r>
      <w:r w:rsidRPr="00FE35A1">
        <w:rPr>
          <w:rFonts w:ascii="Menlo" w:eastAsia="ＭＳ Ｐゴシック" w:hAnsi="Menlo" w:cs="Menlo"/>
          <w:color w:val="B58900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// 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ライブラリ用ヘッダファイルの読み込み</w:t>
      </w:r>
    </w:p>
    <w:p w14:paraId="2F096B34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7626C48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35E0B716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inflateY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08DC91ED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0D6D6CA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1CFAC4DF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5B5F6F69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glClearColor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消去色</w:t>
      </w:r>
    </w:p>
    <w:p w14:paraId="7741E529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glClear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GL_COLOR_BUFFER_BIT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    //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画面と奥行き情報を初期化</w:t>
      </w:r>
    </w:p>
    <w:p w14:paraId="360143D1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69936E62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glMatrixMode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GL_MODELVIEW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7FE8E0D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glLoadIdentity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B9C6A81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1AAEB247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AFA1859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784DDE8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2F41E360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glScaled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inflateY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DBCA867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99538AF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0CAC4D12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915678E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glPushMatrix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55329F61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glColor3d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219428E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glTranslated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0.5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E1AEDCB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glScaled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inflateY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*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0.01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1A216508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glCallList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E2DA71F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glPopMatrix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0871011E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2449FDB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glutSwapBuffers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DB58B18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48A5FF58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2341B4D4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value)</w:t>
      </w:r>
    </w:p>
    <w:p w14:paraId="2AC2E509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11D950B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if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&lt;=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50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58F9D957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0413B12E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inflateX</w:t>
      </w:r>
      <w:proofErr w:type="spellEnd"/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0280EBA2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26DC68FD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if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(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inflateY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&lt;=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</w:t>
      </w:r>
    </w:p>
    <w:p w14:paraId="70B48228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{</w:t>
      </w:r>
    </w:p>
    <w:p w14:paraId="57F23DFA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inflateY</w:t>
      </w:r>
      <w:proofErr w:type="spellEnd"/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++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03408CFF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}</w:t>
      </w:r>
    </w:p>
    <w:p w14:paraId="5E6DB8B3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2538F5C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glutPostRedisplay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AAF8F38" w14:textId="1D957C9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lastRenderedPageBreak/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C16262B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08C31CC3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0330FD9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void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buildDisplayList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</w:t>
      </w:r>
    </w:p>
    <w:p w14:paraId="01F3DBB7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0340B3D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glNewList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GL_COMPILE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643F964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glBegin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GL_QUADS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674C620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glVertex2d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8E1B5DA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glVertex2d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60A72B2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glVertex2d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-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9DECBF0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glVertex2d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1.0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534295A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3C73C484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glEndList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4046D32C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782002F1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F1DCE1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main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int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proofErr w:type="spellStart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char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b/>
          <w:bCs/>
          <w:color w:val="93A1A1"/>
          <w:kern w:val="0"/>
          <w:sz w:val="18"/>
          <w:szCs w:val="18"/>
        </w:rPr>
        <w:t>*</w:t>
      </w:r>
      <w:proofErr w:type="spellStart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[])</w:t>
      </w:r>
    </w:p>
    <w:p w14:paraId="3578099E" w14:textId="1B23D82B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{</w:t>
      </w:r>
    </w:p>
    <w:p w14:paraId="5915D454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&amp;</w:t>
      </w:r>
      <w:proofErr w:type="spellStart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argc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proofErr w:type="spellStart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argv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 xml:space="preserve"> //</w:t>
      </w:r>
      <w:r w:rsidRPr="00FE35A1">
        <w:rPr>
          <w:rFonts w:ascii="Menlo" w:eastAsia="ＭＳ Ｐゴシック" w:hAnsi="Menlo" w:cs="Menlo"/>
          <w:i/>
          <w:iCs/>
          <w:color w:val="657B83"/>
          <w:kern w:val="0"/>
          <w:sz w:val="18"/>
          <w:szCs w:val="18"/>
        </w:rPr>
        <w:t>ライブラリの初期化</w:t>
      </w:r>
    </w:p>
    <w:p w14:paraId="357F83DE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glutInitDisplayMode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GLUT_RGBA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|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GLUT_DOUBLE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77F29DF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31A2B6B1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glutInitWindowSize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400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400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4A47735A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glutCreateWindow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argv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[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]);</w:t>
      </w:r>
    </w:p>
    <w:p w14:paraId="32210F60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glutDisplayFunc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display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39579AE2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70DDB51A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glutTimerFunc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100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timer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,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);</w:t>
      </w:r>
    </w:p>
    <w:p w14:paraId="0479A0F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492089E1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buildDisplayList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00566365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D2FC753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inflateX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7CFE8661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inflateY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=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1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4B762D8A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</w:p>
    <w:p w14:paraId="0FBDF0DC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proofErr w:type="spellStart"/>
      <w:r w:rsidRPr="00FE35A1">
        <w:rPr>
          <w:rFonts w:ascii="Menlo" w:eastAsia="ＭＳ Ｐゴシック" w:hAnsi="Menlo" w:cs="Menlo"/>
          <w:color w:val="268BD2"/>
          <w:kern w:val="0"/>
          <w:sz w:val="18"/>
          <w:szCs w:val="18"/>
        </w:rPr>
        <w:t>glutMainLoop</w:t>
      </w:r>
      <w:proofErr w:type="spellEnd"/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();</w:t>
      </w:r>
    </w:p>
    <w:p w14:paraId="04CDE6B7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   </w:t>
      </w:r>
      <w:r w:rsidRPr="00FE35A1">
        <w:rPr>
          <w:rFonts w:ascii="Menlo" w:eastAsia="ＭＳ Ｐゴシック" w:hAnsi="Menlo" w:cs="Menlo"/>
          <w:color w:val="859900"/>
          <w:kern w:val="0"/>
          <w:sz w:val="18"/>
          <w:szCs w:val="18"/>
        </w:rPr>
        <w:t>return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 xml:space="preserve"> </w:t>
      </w:r>
      <w:r w:rsidRPr="00FE35A1">
        <w:rPr>
          <w:rFonts w:ascii="Menlo" w:eastAsia="ＭＳ Ｐゴシック" w:hAnsi="Menlo" w:cs="Menlo"/>
          <w:color w:val="D33682"/>
          <w:kern w:val="0"/>
          <w:sz w:val="18"/>
          <w:szCs w:val="18"/>
        </w:rPr>
        <w:t>0</w:t>
      </w: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;</w:t>
      </w:r>
    </w:p>
    <w:p w14:paraId="6A18B632" w14:textId="77777777" w:rsidR="00FE35A1" w:rsidRPr="00FE35A1" w:rsidRDefault="00FE35A1" w:rsidP="00FE35A1">
      <w:pPr>
        <w:widowControl/>
        <w:shd w:val="clear" w:color="auto" w:fill="002B36"/>
        <w:spacing w:line="270" w:lineRule="atLeast"/>
        <w:jc w:val="left"/>
        <w:rPr>
          <w:rFonts w:ascii="Menlo" w:eastAsia="ＭＳ Ｐゴシック" w:hAnsi="Menlo" w:cs="Menlo"/>
          <w:color w:val="BBBBBB"/>
          <w:kern w:val="0"/>
          <w:sz w:val="18"/>
          <w:szCs w:val="18"/>
        </w:rPr>
      </w:pPr>
      <w:r w:rsidRPr="00FE35A1">
        <w:rPr>
          <w:rFonts w:ascii="Menlo" w:eastAsia="ＭＳ Ｐゴシック" w:hAnsi="Menlo" w:cs="Menlo"/>
          <w:color w:val="BBBBBB"/>
          <w:kern w:val="0"/>
          <w:sz w:val="18"/>
          <w:szCs w:val="18"/>
        </w:rPr>
        <w:t>}</w:t>
      </w:r>
    </w:p>
    <w:p w14:paraId="563E7CF6" w14:textId="49F60F69" w:rsidR="00FE35A1" w:rsidRPr="00FE35A1" w:rsidRDefault="00FE35A1" w:rsidP="00FE35A1">
      <w:pPr>
        <w:rPr>
          <w:rFonts w:hint="eastAsia"/>
        </w:rPr>
      </w:pPr>
      <w:r>
        <w:rPr>
          <w:rFonts w:ascii="Menlo" w:eastAsia="ＭＳ Ｐゴシック" w:hAnsi="Menlo" w:cs="Menlo"/>
          <w:noProof/>
          <w:color w:val="BBBBBB"/>
          <w:kern w:val="0"/>
          <w:sz w:val="18"/>
          <w:szCs w:val="18"/>
        </w:rPr>
        <w:lastRenderedPageBreak/>
        <w:drawing>
          <wp:inline distT="0" distB="0" distL="0" distR="0" wp14:anchorId="7FBA10C6" wp14:editId="20226FC5">
            <wp:extent cx="5067300" cy="5461000"/>
            <wp:effectExtent l="0" t="0" r="0" b="0"/>
            <wp:docPr id="4" name="図 4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movie::/Users/macbookpro/Desktop/画面収録 2021-04-26 11.44.35.m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5A1" w:rsidRPr="00FE35A1" w:rsidSect="00B0539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1"/>
    <w:rsid w:val="000B4CDB"/>
    <w:rsid w:val="00101261"/>
    <w:rsid w:val="001A37CD"/>
    <w:rsid w:val="00653CFD"/>
    <w:rsid w:val="00776D5F"/>
    <w:rsid w:val="007F7665"/>
    <w:rsid w:val="00B05398"/>
    <w:rsid w:val="00C77B7F"/>
    <w:rsid w:val="00F44570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C228"/>
  <w15:chartTrackingRefBased/>
  <w15:docId w15:val="{FEFEB54A-C1C6-CE4C-B0FD-E32F115D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F7665"/>
    <w:pPr>
      <w:keepNext/>
      <w:widowControl/>
      <w:spacing w:before="240" w:after="240" w:line="480" w:lineRule="auto"/>
      <w:jc w:val="left"/>
      <w:outlineLvl w:val="0"/>
    </w:pPr>
    <w:rPr>
      <w:rFonts w:asciiTheme="majorHAnsi" w:eastAsia="ＭＳ Ｐゴシック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7665"/>
    <w:pPr>
      <w:keepNext/>
      <w:widowControl/>
      <w:spacing w:line="480" w:lineRule="auto"/>
      <w:jc w:val="center"/>
      <w:outlineLvl w:val="1"/>
    </w:pPr>
    <w:rPr>
      <w:rFonts w:asciiTheme="majorHAnsi" w:eastAsia="ＭＳ Ｐゴシック" w:hAnsiTheme="majorHAnsi" w:cstheme="majorBidi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F7665"/>
    <w:rPr>
      <w:rFonts w:asciiTheme="majorHAnsi" w:eastAsia="ＭＳ Ｐゴシック" w:hAnsiTheme="majorHAnsi" w:cstheme="majorBidi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7F7665"/>
    <w:rPr>
      <w:rFonts w:asciiTheme="majorHAnsi" w:eastAsia="ＭＳ Ｐゴシック" w:hAnsiTheme="majorHAnsi" w:cstheme="majorBidi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Group%20Containers/UBF8T346G9.Office/User%20Content.localized/Templates.localized/&#12524;&#12507;&#12442;&#12540;&#12488;&#38619;&#24418;&#65343;&#31569;&#27874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レポート雛形＿筑波.dotx</Template>
  <TotalTime>347</TotalTime>
  <Pages>10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urotan.kentaro@icloud.com</dc:creator>
  <cp:keywords/>
  <dc:description/>
  <cp:lastModifiedBy>urotan.kentaro@icloud.com</cp:lastModifiedBy>
  <cp:revision>1</cp:revision>
  <cp:lastPrinted>2021-04-13T07:07:00Z</cp:lastPrinted>
  <dcterms:created xsi:type="dcterms:W3CDTF">2021-04-25T10:06:00Z</dcterms:created>
  <dcterms:modified xsi:type="dcterms:W3CDTF">2021-04-26T02:47:00Z</dcterms:modified>
</cp:coreProperties>
</file>
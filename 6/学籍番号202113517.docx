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041E8" w14:textId="77777777" w:rsidR="000B4CDB" w:rsidRDefault="000B4CDB" w:rsidP="000B4CDB">
      <w:pPr>
        <w:jc w:val="right"/>
      </w:pPr>
      <w:r>
        <w:rPr>
          <w:rFonts w:hint="eastAsia"/>
        </w:rPr>
        <w:t>学籍番号20211351</w:t>
      </w:r>
      <w:r w:rsidR="008264CD">
        <w:t>7</w:t>
      </w:r>
    </w:p>
    <w:p w14:paraId="148D6130" w14:textId="77777777" w:rsidR="000B4CDB" w:rsidRDefault="000B4CDB" w:rsidP="000B4CDB">
      <w:pPr>
        <w:wordWrap w:val="0"/>
        <w:jc w:val="right"/>
      </w:pPr>
      <w:r>
        <w:rPr>
          <w:rFonts w:hint="eastAsia"/>
        </w:rPr>
        <w:t>所属</w:t>
      </w:r>
      <w:r>
        <w:t xml:space="preserve"> </w:t>
      </w:r>
      <w:r>
        <w:rPr>
          <w:rFonts w:hint="eastAsia"/>
        </w:rPr>
        <w:t>情報学群情報メディア創成学類</w:t>
      </w:r>
      <w:r>
        <w:t xml:space="preserve"> 3</w:t>
      </w:r>
      <w:r>
        <w:rPr>
          <w:rFonts w:hint="eastAsia"/>
        </w:rPr>
        <w:t>年</w:t>
      </w:r>
    </w:p>
    <w:p w14:paraId="5B02582C" w14:textId="2CB78AFB" w:rsidR="004E3A6F" w:rsidRDefault="000B4CDB" w:rsidP="004E3A6F">
      <w:pPr>
        <w:jc w:val="right"/>
      </w:pPr>
      <w:r>
        <w:rPr>
          <w:rFonts w:hint="eastAsia"/>
        </w:rPr>
        <w:t>氏名</w:t>
      </w:r>
      <w:r>
        <w:t xml:space="preserve"> 高橋</w:t>
      </w:r>
      <w:r>
        <w:rPr>
          <w:rFonts w:hint="eastAsia"/>
        </w:rPr>
        <w:t xml:space="preserve"> 健太郎</w:t>
      </w:r>
    </w:p>
    <w:p w14:paraId="185B81CC" w14:textId="490CC9DC" w:rsidR="004E3A6F" w:rsidRDefault="004E3A6F" w:rsidP="004E3A6F">
      <w:pPr>
        <w:ind w:right="420"/>
        <w:rPr>
          <w:rFonts w:hint="eastAsia"/>
        </w:rPr>
      </w:pPr>
      <w:r>
        <w:rPr>
          <w:rFonts w:hint="eastAsia"/>
        </w:rPr>
        <w:t>(</w:t>
      </w:r>
      <w:r>
        <w:t>1)</w:t>
      </w:r>
    </w:p>
    <w:p w14:paraId="3C386AD2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4E3A6F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AA198"/>
          <w:kern w:val="0"/>
          <w:sz w:val="24"/>
        </w:rPr>
        <w:t>&lt;</w:t>
      </w:r>
      <w:proofErr w:type="spellStart"/>
      <w:r w:rsidRPr="004E3A6F">
        <w:rPr>
          <w:rFonts w:ascii="Menlo" w:eastAsia="ＭＳ Ｐゴシック" w:hAnsi="Menlo" w:cs="Menlo"/>
          <w:color w:val="2AA198"/>
          <w:kern w:val="0"/>
          <w:sz w:val="24"/>
        </w:rPr>
        <w:t>cstdlib</w:t>
      </w:r>
      <w:proofErr w:type="spellEnd"/>
      <w:r w:rsidRPr="004E3A6F">
        <w:rPr>
          <w:rFonts w:ascii="Menlo" w:eastAsia="ＭＳ Ｐゴシック" w:hAnsi="Menlo" w:cs="Menlo"/>
          <w:color w:val="2AA198"/>
          <w:kern w:val="0"/>
          <w:sz w:val="24"/>
        </w:rPr>
        <w:t>&gt;</w:t>
      </w:r>
    </w:p>
    <w:p w14:paraId="5B66DAA5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4E3A6F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AA198"/>
          <w:kern w:val="0"/>
          <w:sz w:val="24"/>
        </w:rPr>
        <w:t>&lt;</w:t>
      </w:r>
      <w:proofErr w:type="spellStart"/>
      <w:r w:rsidRPr="004E3A6F">
        <w:rPr>
          <w:rFonts w:ascii="Menlo" w:eastAsia="ＭＳ Ｐゴシック" w:hAnsi="Menlo" w:cs="Menlo"/>
          <w:color w:val="2AA198"/>
          <w:kern w:val="0"/>
          <w:sz w:val="24"/>
        </w:rPr>
        <w:t>cmath</w:t>
      </w:r>
      <w:proofErr w:type="spellEnd"/>
      <w:r w:rsidRPr="004E3A6F">
        <w:rPr>
          <w:rFonts w:ascii="Menlo" w:eastAsia="ＭＳ Ｐゴシック" w:hAnsi="Menlo" w:cs="Menlo"/>
          <w:color w:val="2AA198"/>
          <w:kern w:val="0"/>
          <w:sz w:val="24"/>
        </w:rPr>
        <w:t>&gt;</w:t>
      </w:r>
    </w:p>
    <w:p w14:paraId="13DEDC69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4E3A6F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AA198"/>
          <w:kern w:val="0"/>
          <w:sz w:val="24"/>
        </w:rPr>
        <w:t>&lt;vector&gt;</w:t>
      </w:r>
    </w:p>
    <w:p w14:paraId="67BA7445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4E3A6F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AA198"/>
          <w:kern w:val="0"/>
          <w:sz w:val="24"/>
        </w:rPr>
        <w:t>&lt;GLUT/</w:t>
      </w:r>
      <w:proofErr w:type="spellStart"/>
      <w:r w:rsidRPr="004E3A6F">
        <w:rPr>
          <w:rFonts w:ascii="Menlo" w:eastAsia="ＭＳ Ｐゴシック" w:hAnsi="Menlo" w:cs="Menlo"/>
          <w:color w:val="2AA198"/>
          <w:kern w:val="0"/>
          <w:sz w:val="24"/>
        </w:rPr>
        <w:t>glut.h</w:t>
      </w:r>
      <w:proofErr w:type="spellEnd"/>
      <w:r w:rsidRPr="004E3A6F">
        <w:rPr>
          <w:rFonts w:ascii="Menlo" w:eastAsia="ＭＳ Ｐゴシック" w:hAnsi="Menlo" w:cs="Menlo"/>
          <w:color w:val="2AA198"/>
          <w:kern w:val="0"/>
          <w:sz w:val="24"/>
        </w:rPr>
        <w:t>&gt;</w:t>
      </w:r>
    </w:p>
    <w:p w14:paraId="770B69E2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BE9F5BF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// 2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次元ベクトルを扱うためのクラス</w:t>
      </w:r>
    </w:p>
    <w:p w14:paraId="29855091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class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</w:p>
    <w:p w14:paraId="7A709CA5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4D365B34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public:</w:t>
      </w:r>
    </w:p>
    <w:p w14:paraId="3955BE12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29698CC3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() {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; }</w:t>
      </w:r>
    </w:p>
    <w:p w14:paraId="5149CE9C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_x,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_y)</w:t>
      </w:r>
    </w:p>
    <w:p w14:paraId="1788123D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5A306049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_x;</w:t>
      </w:r>
    </w:p>
    <w:p w14:paraId="0CEABE38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_y;</w:t>
      </w:r>
    </w:p>
    <w:p w14:paraId="24901AD3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4761D822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set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_x,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_y)</w:t>
      </w:r>
    </w:p>
    <w:p w14:paraId="0FAD7522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0C735898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_x;</w:t>
      </w:r>
    </w:p>
    <w:p w14:paraId="401A7E62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_y;</w:t>
      </w:r>
    </w:p>
    <w:p w14:paraId="536F5429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70FC8B93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38368B6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長さを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1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に正規化する</w:t>
      </w:r>
    </w:p>
    <w:p w14:paraId="0354CD96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normalize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()</w:t>
      </w:r>
    </w:p>
    <w:p w14:paraId="675FA132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5AB7F3BA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len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length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5E0DFB03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/=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len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59639720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/=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len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5CA99C30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71D9B70D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85050DA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長さを返す</w:t>
      </w:r>
    </w:p>
    <w:p w14:paraId="4C3AA106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length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() {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sqrt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00403741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A946472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s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倍する</w:t>
      </w:r>
    </w:p>
    <w:p w14:paraId="69DE4D38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scale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s)</w:t>
      </w:r>
    </w:p>
    <w:p w14:paraId="10454379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4C3A4289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*=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s;</w:t>
      </w:r>
    </w:p>
    <w:p w14:paraId="721769D8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*=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s;</w:t>
      </w:r>
    </w:p>
    <w:p w14:paraId="074468C7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}</w:t>
      </w:r>
    </w:p>
    <w:p w14:paraId="66743D95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46B6C2D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加算の定義</w:t>
      </w:r>
    </w:p>
    <w:p w14:paraId="7821B52A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operator+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v) {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402FFCA7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BFC57D5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減算の定義</w:t>
      </w:r>
    </w:p>
    <w:p w14:paraId="6AC22C97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operator-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v) {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36358F1F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FC0722D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内積の定義</w:t>
      </w:r>
    </w:p>
    <w:p w14:paraId="54E900FD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operator*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v) {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; }</w:t>
      </w:r>
    </w:p>
    <w:p w14:paraId="09D7BF2F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4CE1650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代入演算の定義</w:t>
      </w:r>
    </w:p>
    <w:p w14:paraId="613AC34B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operator=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2662F1FC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3CEA0CF1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79FF3C75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4FBF5C93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this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7B4F47D8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2B841E82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6933094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加算代入の定義</w:t>
      </w:r>
    </w:p>
    <w:p w14:paraId="57BB5EF4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operator+=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4A369187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2A79CE8C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1DF596EB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71AB88D7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this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5CAD8748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082BB3A5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F97764B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減算代入の定義</w:t>
      </w:r>
    </w:p>
    <w:p w14:paraId="40A1DB4F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operator-=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1C674B28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41BAEEC2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-=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3B666F47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-=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63C7D8B9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this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4D21A8F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0B51A244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5CAB4A9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値を出力する</w:t>
      </w:r>
    </w:p>
    <w:p w14:paraId="5C81ACCE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print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() {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printf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2AA198"/>
          <w:kern w:val="0"/>
          <w:sz w:val="24"/>
        </w:rPr>
        <w:t>"Vector2d(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%f</w:t>
      </w:r>
      <w:r w:rsidRPr="004E3A6F">
        <w:rPr>
          <w:rFonts w:ascii="Menlo" w:eastAsia="ＭＳ Ｐゴシック" w:hAnsi="Menlo" w:cs="Menlo"/>
          <w:color w:val="2AA198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%f</w:t>
      </w:r>
      <w:r w:rsidRPr="004E3A6F">
        <w:rPr>
          <w:rFonts w:ascii="Menlo" w:eastAsia="ＭＳ Ｐゴシック" w:hAnsi="Menlo" w:cs="Menlo"/>
          <w:color w:val="2AA198"/>
          <w:kern w:val="0"/>
          <w:sz w:val="24"/>
        </w:rPr>
        <w:t>)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\n</w:t>
      </w:r>
      <w:r w:rsidRPr="004E3A6F">
        <w:rPr>
          <w:rFonts w:ascii="Menlo" w:eastAsia="ＭＳ Ｐゴシック" w:hAnsi="Menlo" w:cs="Menlo"/>
          <w:color w:val="2AA198"/>
          <w:kern w:val="0"/>
          <w:sz w:val="24"/>
        </w:rPr>
        <w:t>"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75CF4CE0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};</w:t>
      </w:r>
    </w:p>
    <w:p w14:paraId="2CC518C0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0533C78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マイナスの符号の付いたベクトルを扱えるようにするための定義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例：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b=(-a);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のように記述できる</w:t>
      </w:r>
    </w:p>
    <w:p w14:paraId="34437C58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operator-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v) {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)); }</w:t>
      </w:r>
    </w:p>
    <w:p w14:paraId="1C061104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FC78026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lastRenderedPageBreak/>
        <w:t xml:space="preserve">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ベクトルと実数の積を扱えるようにするための定義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例：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c=5*a+2*b; c=b*3;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のように記述できる</w:t>
      </w:r>
    </w:p>
    <w:p w14:paraId="138C0667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operator*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k,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v) {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(k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k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)); }</w:t>
      </w:r>
    </w:p>
    <w:p w14:paraId="7DDE53AA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operator*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v,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k) {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k,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k)); }</w:t>
      </w:r>
    </w:p>
    <w:p w14:paraId="553C8E14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F236FB5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ベクトルを実数で割る操作を扱えるようにするための定義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例：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c=a/2.3;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のように記述できる</w:t>
      </w:r>
    </w:p>
    <w:p w14:paraId="5D812F72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operator/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v,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k) {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k,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k)); }</w:t>
      </w:r>
    </w:p>
    <w:p w14:paraId="40060733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24F00C0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// ================================================================================================</w:t>
      </w:r>
    </w:p>
    <w:p w14:paraId="6BDC9BB1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94DBC42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std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::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&gt;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制御点を格納する</w:t>
      </w:r>
    </w:p>
    <w:p w14:paraId="063BD346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024C6BF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ノットベクトルの要素数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（参考書にあわせて、要素数は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10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としている）</w:t>
      </w:r>
    </w:p>
    <w:p w14:paraId="5DE96E91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NUM_NOT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10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5F43A111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086F4B3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ノットベクトル</w:t>
      </w:r>
    </w:p>
    <w:p w14:paraId="1466439B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この配列の値を変更することで基底関数が変化する。その結果として形が変わる。</w:t>
      </w:r>
    </w:p>
    <w:p w14:paraId="323C5D36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下の例では、一定間隔で値が変化するので、「一様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B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スプライン曲線」となる</w:t>
      </w:r>
    </w:p>
    <w:p w14:paraId="50D0BA88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g_NotVector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[]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{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1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4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5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6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7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8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9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};</w:t>
      </w:r>
    </w:p>
    <w:p w14:paraId="7290CC0B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7F0BDA1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基底関数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N{</w:t>
      </w:r>
      <w:proofErr w:type="spellStart"/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i,n</w:t>
      </w:r>
      <w:proofErr w:type="spellEnd"/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}(t)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の値を計算する</w:t>
      </w:r>
    </w:p>
    <w:p w14:paraId="29A7983D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getBaseN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i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n,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t)</w:t>
      </w:r>
    </w:p>
    <w:p w14:paraId="1D883255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0CFF9603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(n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==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442AAE3B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346AEFAA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// n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が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0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の時だけ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t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の値に応じて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0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または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1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を返す</w:t>
      </w:r>
    </w:p>
    <w:p w14:paraId="05792B9F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(t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&gt;=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g_NotVector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[</w:t>
      </w:r>
      <w:proofErr w:type="spellStart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i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]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&amp;&amp;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t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g_NotVector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[</w:t>
      </w:r>
      <w:proofErr w:type="spellStart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i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1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])</w:t>
      </w:r>
    </w:p>
    <w:p w14:paraId="148B2498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</w:p>
    <w:p w14:paraId="390786AE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70C6822C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0A7CBE56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6E9E8F87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53F52747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else</w:t>
      </w:r>
    </w:p>
    <w:p w14:paraId="7EF0A4BB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70ECA73F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// ★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ここに必要なプログラムコードを記述する</w:t>
      </w:r>
    </w:p>
    <w:p w14:paraId="41D90BE8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// ★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再帰（自分自身の関数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getBaseN</w:t>
      </w:r>
      <w:proofErr w:type="spellEnd"/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を呼ぶ処理が必要）</w:t>
      </w:r>
    </w:p>
    <w:p w14:paraId="3EAA8C09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// ★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係数を計算するときに、ノットが重なる（分母がゼロとなる）ときには、その項を無視する。</w:t>
      </w:r>
    </w:p>
    <w:p w14:paraId="2FCB1D6C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    </w:t>
      </w:r>
      <w:r w:rsidRPr="004E3A6F">
        <w:rPr>
          <w:rFonts w:ascii="Menlo" w:eastAsia="ＭＳ Ｐゴシック" w:hAnsi="Menlo" w:cs="Menlo"/>
          <w:color w:val="93A1A1"/>
          <w:kern w:val="0"/>
          <w:sz w:val="28"/>
          <w:szCs w:val="28"/>
          <w:u w:val="single"/>
        </w:rPr>
        <w:t>double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temp1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, </w:t>
      </w:r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temp2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;</w:t>
      </w:r>
    </w:p>
    <w:p w14:paraId="1E347E25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if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((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g_NotVector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[</w:t>
      </w:r>
      <w:proofErr w:type="spellStart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i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+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n]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-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g_NotVector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[</w:t>
      </w:r>
      <w:proofErr w:type="spellStart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i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])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!=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0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)</w:t>
      </w:r>
    </w:p>
    <w:p w14:paraId="5ED816F9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{</w:t>
      </w:r>
    </w:p>
    <w:p w14:paraId="22F63DE1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    </w:t>
      </w:r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temp1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=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((t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-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g_NotVector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[</w:t>
      </w:r>
      <w:proofErr w:type="spellStart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i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])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/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(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g_NotVector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[</w:t>
      </w:r>
      <w:proofErr w:type="spellStart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i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+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n]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-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g_NotVector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[</w:t>
      </w:r>
      <w:proofErr w:type="spellStart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i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]));</w:t>
      </w:r>
    </w:p>
    <w:p w14:paraId="5BB09809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}</w:t>
      </w:r>
    </w:p>
    <w:p w14:paraId="20C56D0F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else</w:t>
      </w:r>
    </w:p>
    <w:p w14:paraId="50F59F7B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{</w:t>
      </w:r>
    </w:p>
    <w:p w14:paraId="79F41303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    </w:t>
      </w:r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temp1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=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0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;</w:t>
      </w:r>
    </w:p>
    <w:p w14:paraId="238A586C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}</w:t>
      </w:r>
    </w:p>
    <w:p w14:paraId="0D6EE44E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if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((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g_NotVector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[</w:t>
      </w:r>
      <w:proofErr w:type="spellStart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i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+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n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+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1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]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-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g_NotVector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[</w:t>
      </w:r>
      <w:proofErr w:type="spellStart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i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+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1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])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!=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0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)</w:t>
      </w:r>
    </w:p>
    <w:p w14:paraId="7239393C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{</w:t>
      </w:r>
    </w:p>
    <w:p w14:paraId="185595C8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    </w:t>
      </w:r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temp2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=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((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g_NotVector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[</w:t>
      </w:r>
      <w:proofErr w:type="spellStart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i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+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n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+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1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]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-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t)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/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(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g_NotVector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[</w:t>
      </w:r>
      <w:proofErr w:type="spellStart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i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+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n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+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1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]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-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g_NotVector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[</w:t>
      </w:r>
      <w:proofErr w:type="spellStart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i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+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1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]));</w:t>
      </w:r>
    </w:p>
    <w:p w14:paraId="265FCB30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}</w:t>
      </w:r>
    </w:p>
    <w:p w14:paraId="4402A663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else</w:t>
      </w:r>
    </w:p>
    <w:p w14:paraId="34B5F56A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{</w:t>
      </w:r>
    </w:p>
    <w:p w14:paraId="4394A7FE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    </w:t>
      </w:r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temp2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=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0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;</w:t>
      </w:r>
    </w:p>
    <w:p w14:paraId="38FD95DD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}</w:t>
      </w:r>
    </w:p>
    <w:p w14:paraId="736B09E9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return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temp1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*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getBaseN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(</w:t>
      </w:r>
      <w:proofErr w:type="spellStart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i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, n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-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1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, t)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+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temp2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*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getBaseN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(</w:t>
      </w:r>
      <w:proofErr w:type="spellStart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i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+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1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, n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-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1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, t);</w:t>
      </w:r>
    </w:p>
    <w:p w14:paraId="6C682C8C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7381EF44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5AC50002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29E33C1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表示部分をこの関数で記入</w:t>
      </w:r>
    </w:p>
    <w:p w14:paraId="1A344397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display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6211AE7A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5B5F681E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glClearColor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消去色指定</w:t>
      </w:r>
    </w:p>
    <w:p w14:paraId="762A3304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glClear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GL_COLOR_BUFFER_BIT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画面消去</w:t>
      </w:r>
    </w:p>
    <w:p w14:paraId="4BF424C7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033B7BD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制御点の描画</w:t>
      </w:r>
    </w:p>
    <w:p w14:paraId="0B1CB883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glPointSize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5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67DF2DF6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glColor3d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77F3354B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glBegin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GL_POINTS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485072E9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for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unsigned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i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;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i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size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();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i</w:t>
      </w:r>
      <w:proofErr w:type="spellEnd"/>
      <w:r w:rsidRPr="004E3A6F">
        <w:rPr>
          <w:rFonts w:ascii="Menlo" w:eastAsia="ＭＳ Ｐゴシック" w:hAnsi="Menlo" w:cs="Menlo"/>
          <w:color w:val="859900"/>
          <w:kern w:val="0"/>
          <w:sz w:val="24"/>
        </w:rPr>
        <w:t>++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51552771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4AD6E8E0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glVertex2d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proofErr w:type="spellEnd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[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i</w:t>
      </w:r>
      <w:proofErr w:type="spellEnd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]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proofErr w:type="spellEnd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[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i</w:t>
      </w:r>
      <w:proofErr w:type="spellEnd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]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31B0B683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635690F6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glEnd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0B041140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6167C99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制御点を結ぶ線分の描画</w:t>
      </w:r>
    </w:p>
    <w:p w14:paraId="17B6C3D7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glColor3d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5983C2CE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glLineWidth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1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ED53F6A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glBegin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GL_LINE_STRIP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45EE9289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for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unsigned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i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;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i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size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();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i</w:t>
      </w:r>
      <w:proofErr w:type="spellEnd"/>
      <w:r w:rsidRPr="004E3A6F">
        <w:rPr>
          <w:rFonts w:ascii="Menlo" w:eastAsia="ＭＳ Ｐゴシック" w:hAnsi="Menlo" w:cs="Menlo"/>
          <w:color w:val="859900"/>
          <w:kern w:val="0"/>
          <w:sz w:val="24"/>
        </w:rPr>
        <w:t>++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6C78611E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6132A373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glVertex2d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proofErr w:type="spellEnd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[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i</w:t>
      </w:r>
      <w:proofErr w:type="spellEnd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]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proofErr w:type="spellEnd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[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i</w:t>
      </w:r>
      <w:proofErr w:type="spellEnd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]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6EB54DD0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3C771900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glEnd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4006F954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697EDAB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★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ここに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B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スプライン曲線を描画するプログラムコードを入れる</w:t>
      </w:r>
    </w:p>
    <w:p w14:paraId="6D85B75F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ヒント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1: 3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次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B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スプラインの場合は制御点を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4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つ入れるまでは何も描けない</w:t>
      </w:r>
    </w:p>
    <w:p w14:paraId="3DD8BA30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ヒント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2: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パラメータ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t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の値の取り得る範囲に注意</w:t>
      </w:r>
    </w:p>
    <w:p w14:paraId="3E6B94E3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glColor3d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(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1.0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, 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0.0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, 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0.0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);</w:t>
      </w:r>
    </w:p>
    <w:p w14:paraId="403B8CF3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glLineWidth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(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1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);</w:t>
      </w:r>
    </w:p>
    <w:p w14:paraId="479B20DE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glBegin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(</w:t>
      </w:r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GL_LINE_STRIP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);</w:t>
      </w:r>
    </w:p>
    <w:p w14:paraId="2548AF47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for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(</w:t>
      </w:r>
      <w:r w:rsidRPr="004E3A6F">
        <w:rPr>
          <w:rFonts w:ascii="Menlo" w:eastAsia="ＭＳ Ｐゴシック" w:hAnsi="Menlo" w:cs="Menlo"/>
          <w:color w:val="93A1A1"/>
          <w:kern w:val="0"/>
          <w:sz w:val="28"/>
          <w:szCs w:val="28"/>
          <w:u w:val="single"/>
        </w:rPr>
        <w:t>unsigned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93A1A1"/>
          <w:kern w:val="0"/>
          <w:sz w:val="28"/>
          <w:szCs w:val="28"/>
          <w:u w:val="single"/>
        </w:rPr>
        <w:t>int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t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=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4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; </w:t>
      </w:r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t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&lt;=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g_ControlPoints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size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(); </w:t>
      </w:r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t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+=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1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)</w:t>
      </w:r>
    </w:p>
    <w:p w14:paraId="70790D55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{</w:t>
      </w:r>
    </w:p>
    <w:p w14:paraId="6F016E36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</w:t>
      </w:r>
      <w:r w:rsidRPr="004E3A6F">
        <w:rPr>
          <w:rFonts w:ascii="Menlo" w:eastAsia="ＭＳ Ｐゴシック" w:hAnsi="Menlo" w:cs="Menlo"/>
          <w:color w:val="93A1A1"/>
          <w:kern w:val="0"/>
          <w:sz w:val="28"/>
          <w:szCs w:val="28"/>
          <w:u w:val="single"/>
        </w:rPr>
        <w:t>double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px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=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0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,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py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=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0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;</w:t>
      </w:r>
    </w:p>
    <w:p w14:paraId="24EE0308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for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(</w:t>
      </w:r>
      <w:r w:rsidRPr="004E3A6F">
        <w:rPr>
          <w:rFonts w:ascii="Menlo" w:eastAsia="ＭＳ Ｐゴシック" w:hAnsi="Menlo" w:cs="Menlo"/>
          <w:color w:val="93A1A1"/>
          <w:kern w:val="0"/>
          <w:sz w:val="28"/>
          <w:szCs w:val="28"/>
          <w:u w:val="single"/>
        </w:rPr>
        <w:t>unsigned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93A1A1"/>
          <w:kern w:val="0"/>
          <w:sz w:val="28"/>
          <w:szCs w:val="28"/>
          <w:u w:val="single"/>
        </w:rPr>
        <w:t>int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i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=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0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;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i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&lt;=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3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+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g_ControlPoints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size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()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-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1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;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i</w:t>
      </w:r>
      <w:proofErr w:type="spellEnd"/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++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)</w:t>
      </w:r>
    </w:p>
    <w:p w14:paraId="59F715A8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{</w:t>
      </w:r>
    </w:p>
    <w:p w14:paraId="7706C05E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    </w:t>
      </w:r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px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+=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getBaseN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(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i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, 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3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, </w:t>
      </w:r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t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)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*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g_ControlPoints</w:t>
      </w:r>
      <w:proofErr w:type="spellEnd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[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i</w:t>
      </w:r>
      <w:proofErr w:type="spellEnd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]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x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;</w:t>
      </w:r>
    </w:p>
    <w:p w14:paraId="590EDD65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py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+=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getBaseN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(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i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, </w:t>
      </w:r>
      <w:r w:rsidRPr="004E3A6F">
        <w:rPr>
          <w:rFonts w:ascii="Menlo" w:eastAsia="ＭＳ Ｐゴシック" w:hAnsi="Menlo" w:cs="Menlo"/>
          <w:color w:val="D33682"/>
          <w:kern w:val="0"/>
          <w:sz w:val="28"/>
          <w:szCs w:val="28"/>
          <w:u w:val="single"/>
        </w:rPr>
        <w:t>3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, </w:t>
      </w:r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t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) </w:t>
      </w:r>
      <w:r w:rsidRPr="004E3A6F">
        <w:rPr>
          <w:rFonts w:ascii="Menlo" w:eastAsia="ＭＳ Ｐゴシック" w:hAnsi="Menlo" w:cs="Menlo"/>
          <w:color w:val="859900"/>
          <w:kern w:val="0"/>
          <w:sz w:val="28"/>
          <w:szCs w:val="28"/>
          <w:u w:val="single"/>
        </w:rPr>
        <w:t>*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g_ControlPoints</w:t>
      </w:r>
      <w:proofErr w:type="spellEnd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[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i</w:t>
      </w:r>
      <w:proofErr w:type="spellEnd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]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y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;</w:t>
      </w:r>
    </w:p>
    <w:p w14:paraId="2A504049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}</w:t>
      </w:r>
    </w:p>
    <w:p w14:paraId="63BF0D21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    </w:t>
      </w:r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glVertex2d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(</w:t>
      </w:r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px</w:t>
      </w: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,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py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);</w:t>
      </w:r>
    </w:p>
    <w:p w14:paraId="3367984F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}</w:t>
      </w:r>
    </w:p>
    <w:p w14:paraId="284AE911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</w:pPr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8"/>
          <w:szCs w:val="28"/>
          <w:u w:val="single"/>
        </w:rPr>
        <w:t>glEnd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8"/>
          <w:szCs w:val="28"/>
          <w:u w:val="single"/>
        </w:rPr>
        <w:t>();</w:t>
      </w:r>
    </w:p>
    <w:p w14:paraId="5CDBE6E6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glutSwapBuffers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7B35E875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5E23C7B7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DB19106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resizeWindow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w,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h)</w:t>
      </w:r>
    </w:p>
    <w:p w14:paraId="401548FB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0B9D88B3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h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(h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==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?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1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: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h;</w:t>
      </w:r>
    </w:p>
    <w:p w14:paraId="3591E164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glViewport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, w, h);</w:t>
      </w:r>
    </w:p>
    <w:p w14:paraId="3880932B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79AAA4B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glMatrixMode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GL_PROJECTION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4383D8A3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glLoadIdentity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341AB371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F62C1CD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ウィンドウ内の座標系設定</w:t>
      </w:r>
    </w:p>
    <w:p w14:paraId="0AB1C7D1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マウスクリックの座標と描画座標が一致するような正投影</w:t>
      </w:r>
    </w:p>
    <w:p w14:paraId="614B5798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glOrtho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w, h,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10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10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26C44AD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E936E40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glMatrixMode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GL_MODELVIEW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68F95913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40DB2736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27C1F61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キーボードイベント処理</w:t>
      </w:r>
    </w:p>
    <w:p w14:paraId="5ECCA121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keyboard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unsigned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char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key,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x,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y)</w:t>
      </w:r>
    </w:p>
    <w:p w14:paraId="6B4E6778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39E469CB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switch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(key)</w:t>
      </w:r>
    </w:p>
    <w:p w14:paraId="0ABB6CB0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53454A8B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case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AA198"/>
          <w:kern w:val="0"/>
          <w:sz w:val="24"/>
        </w:rPr>
        <w:t>'q'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24498F96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case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AA198"/>
          <w:kern w:val="0"/>
          <w:sz w:val="24"/>
        </w:rPr>
        <w:t>'Q'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35164635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case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AA198"/>
          <w:kern w:val="0"/>
          <w:sz w:val="24"/>
        </w:rPr>
        <w:t>'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\033</w:t>
      </w:r>
      <w:r w:rsidRPr="004E3A6F">
        <w:rPr>
          <w:rFonts w:ascii="Menlo" w:eastAsia="ＭＳ Ｐゴシック" w:hAnsi="Menlo" w:cs="Menlo"/>
          <w:color w:val="2AA198"/>
          <w:kern w:val="0"/>
          <w:sz w:val="24"/>
        </w:rPr>
        <w:t>'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32903B7E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exit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/* '\033'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は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ESC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ASCII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コード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*/</w:t>
      </w:r>
    </w:p>
    <w:p w14:paraId="62471B40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default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5CED5538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break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17EB1F8F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32267F1A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glutPostRedisplay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09E6CD3C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765C2087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758E1EA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マウスイベント処理</w:t>
      </w:r>
    </w:p>
    <w:p w14:paraId="37DFA60D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mouse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button,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state,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x,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y)</w:t>
      </w:r>
    </w:p>
    <w:p w14:paraId="19F2049C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74A79DE0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(state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==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GLUT_DOWN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5D6085F8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5B007500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switch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(button)</w:t>
      </w:r>
    </w:p>
    <w:p w14:paraId="3B956F25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</w:p>
    <w:p w14:paraId="6ED5B8BA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case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GLUT_LEFT_BUTTON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181CB30E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クリックした位置に制御点を追加</w:t>
      </w:r>
    </w:p>
    <w:p w14:paraId="200DE0C0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ノット数を増やせばいくらでも制御点を追加できるが、今回は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NUM_NOT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の値で固定されているので</w:t>
      </w:r>
    </w:p>
    <w:p w14:paraId="4F73F639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いくらでも追加できるわけではない</w:t>
      </w:r>
    </w:p>
    <w:p w14:paraId="2EB9C5B2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size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()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NUM_NOT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4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27E2011A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{</w:t>
      </w:r>
    </w:p>
    <w:p w14:paraId="24510835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push_back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(x, y));</w:t>
      </w:r>
    </w:p>
    <w:p w14:paraId="53B490DA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}</w:t>
      </w:r>
    </w:p>
    <w:p w14:paraId="5125CC7E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break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3222DAB0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case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GLUT_MIDDLE_BUTTON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7E2C4E67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break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04C8B5AA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case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GLUT_RIGHT_BUTTON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22EDF222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末尾の制御点の削除</w:t>
      </w:r>
    </w:p>
    <w:p w14:paraId="1D6EBEBF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!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empty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())</w:t>
      </w:r>
    </w:p>
    <w:p w14:paraId="3C98684C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{</w:t>
      </w:r>
    </w:p>
    <w:p w14:paraId="3DE60D51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pop_back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3D99B0DF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        }</w:t>
      </w:r>
    </w:p>
    <w:p w14:paraId="4C2329B0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break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7C031422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default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1D285C55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break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306AE5A6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0FF8D0B3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glutPostRedisplay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();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再描画</w:t>
      </w:r>
    </w:p>
    <w:p w14:paraId="576B09C4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40627A85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1D0323C0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C7F31A7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メインプログラム</w:t>
      </w:r>
    </w:p>
    <w:p w14:paraId="56A09049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main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argc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char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*</w:t>
      </w:r>
      <w:proofErr w:type="spellStart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argv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[])</w:t>
      </w:r>
    </w:p>
    <w:p w14:paraId="68CC1855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78CE7095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glutInit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&amp;</w:t>
      </w:r>
      <w:proofErr w:type="spellStart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argc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proofErr w:type="spellStart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argv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ライブラリの初期化</w:t>
      </w:r>
    </w:p>
    <w:p w14:paraId="22C20010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glutInitDisplayMode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GLUT_RGBA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|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GLUT_DOUBLE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描画モードの指定</w:t>
      </w:r>
    </w:p>
    <w:p w14:paraId="07892A13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glutInitWindowSize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800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800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ウィンドウサイズを指定</w:t>
      </w:r>
    </w:p>
    <w:p w14:paraId="341FE096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glutCreateWindow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argv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[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]);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ウィンドウを作成</w:t>
      </w:r>
    </w:p>
    <w:p w14:paraId="45F7B17C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glutDisplayFunc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display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表示関数を指定</w:t>
      </w:r>
    </w:p>
    <w:p w14:paraId="4A60B777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glutReshapeFunc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resizeWindow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ウィンドウサイズが変更されたときの関数を指定</w:t>
      </w:r>
    </w:p>
    <w:p w14:paraId="7B6B2CC3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glutKeyboardFunc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keyboard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キーボードイベント処理関数を指定</w:t>
      </w:r>
    </w:p>
    <w:p w14:paraId="59A1418E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glutMouseFunc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4E3A6F">
        <w:rPr>
          <w:rFonts w:ascii="Menlo" w:eastAsia="ＭＳ Ｐゴシック" w:hAnsi="Menlo" w:cs="Menlo"/>
          <w:color w:val="268BD2"/>
          <w:kern w:val="0"/>
          <w:sz w:val="24"/>
        </w:rPr>
        <w:t>mouse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 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マウスイベント処理関数を指定</w:t>
      </w:r>
    </w:p>
    <w:p w14:paraId="1A5CC339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4E3A6F">
        <w:rPr>
          <w:rFonts w:ascii="Menlo" w:eastAsia="ＭＳ Ｐゴシック" w:hAnsi="Menlo" w:cs="Menlo"/>
          <w:color w:val="268BD2"/>
          <w:kern w:val="0"/>
          <w:sz w:val="24"/>
        </w:rPr>
        <w:t>glutMainLoop</w:t>
      </w:r>
      <w:proofErr w:type="spellEnd"/>
      <w:r w:rsidRPr="004E3A6F">
        <w:rPr>
          <w:rFonts w:ascii="Menlo" w:eastAsia="ＭＳ Ｐゴシック" w:hAnsi="Menlo" w:cs="Menlo"/>
          <w:color w:val="BBBBBB"/>
          <w:kern w:val="0"/>
          <w:sz w:val="24"/>
        </w:rPr>
        <w:t>();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           // </w:t>
      </w:r>
      <w:r w:rsidRPr="004E3A6F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イベント待ち</w:t>
      </w:r>
    </w:p>
    <w:p w14:paraId="73BA24FD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4E3A6F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4E3A6F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472A0275" w14:textId="77777777" w:rsidR="004E3A6F" w:rsidRPr="004E3A6F" w:rsidRDefault="004E3A6F" w:rsidP="004E3A6F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4E3A6F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483BDB8B" w14:textId="0AA8DA36" w:rsidR="00CB114C" w:rsidRDefault="00CB114C" w:rsidP="00CB114C">
      <w:pPr>
        <w:jc w:val="left"/>
      </w:pPr>
    </w:p>
    <w:p w14:paraId="0AC80291" w14:textId="374C013B" w:rsidR="004E3A6F" w:rsidRDefault="004E3A6F" w:rsidP="00CB114C">
      <w:pPr>
        <w:jc w:val="left"/>
      </w:pPr>
      <w:r>
        <w:rPr>
          <w:rFonts w:hint="eastAsia"/>
        </w:rPr>
        <w:t>(</w:t>
      </w:r>
      <w:r>
        <w:t>3)</w:t>
      </w:r>
    </w:p>
    <w:p w14:paraId="79D7F864" w14:textId="0C390CEB" w:rsidR="004E3A6F" w:rsidRDefault="004E3A6F" w:rsidP="00CB114C">
      <w:pPr>
        <w:jc w:val="left"/>
      </w:pPr>
      <w:r>
        <w:rPr>
          <w:rFonts w:hint="eastAsia"/>
        </w:rPr>
        <w:t>ノットの数を増やすと、現れる曲線の数が増える。</w:t>
      </w:r>
    </w:p>
    <w:p w14:paraId="03B15DA1" w14:textId="34BAA289" w:rsidR="004E3A6F" w:rsidRDefault="004E3A6F" w:rsidP="00CB114C">
      <w:pPr>
        <w:jc w:val="left"/>
        <w:rPr>
          <w:rFonts w:hint="eastAsia"/>
        </w:rPr>
      </w:pPr>
      <w:r>
        <w:rPr>
          <w:rFonts w:hint="eastAsia"/>
        </w:rPr>
        <w:t>ノットの値を変更すると、曲線の向きが変わる。</w:t>
      </w:r>
    </w:p>
    <w:sectPr w:rsidR="004E3A6F" w:rsidSect="00B05398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6F"/>
    <w:rsid w:val="000B4CDB"/>
    <w:rsid w:val="0020165E"/>
    <w:rsid w:val="004E3A6F"/>
    <w:rsid w:val="00653CFD"/>
    <w:rsid w:val="00776D5F"/>
    <w:rsid w:val="007F7665"/>
    <w:rsid w:val="008264CD"/>
    <w:rsid w:val="00B05398"/>
    <w:rsid w:val="00CB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2BBA9"/>
  <w15:chartTrackingRefBased/>
  <w15:docId w15:val="{59C725F4-1966-AE42-B4A6-294FE065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7F7665"/>
    <w:pPr>
      <w:keepNext/>
      <w:widowControl/>
      <w:spacing w:before="240" w:after="240" w:line="480" w:lineRule="auto"/>
      <w:jc w:val="left"/>
      <w:outlineLvl w:val="0"/>
    </w:pPr>
    <w:rPr>
      <w:rFonts w:asciiTheme="majorHAnsi" w:eastAsia="ＭＳ Ｐゴシック" w:hAnsiTheme="majorHAnsi" w:cstheme="majorBidi"/>
      <w:kern w:val="0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7665"/>
    <w:pPr>
      <w:keepNext/>
      <w:widowControl/>
      <w:spacing w:line="480" w:lineRule="auto"/>
      <w:jc w:val="center"/>
      <w:outlineLvl w:val="1"/>
    </w:pPr>
    <w:rPr>
      <w:rFonts w:asciiTheme="majorHAnsi" w:eastAsia="ＭＳ Ｐゴシック" w:hAnsiTheme="majorHAnsi" w:cstheme="majorBidi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7F7665"/>
    <w:rPr>
      <w:rFonts w:asciiTheme="majorHAnsi" w:eastAsia="ＭＳ Ｐゴシック" w:hAnsiTheme="majorHAnsi" w:cstheme="majorBidi"/>
      <w:kern w:val="0"/>
      <w:sz w:val="24"/>
    </w:rPr>
  </w:style>
  <w:style w:type="character" w:customStyle="1" w:styleId="10">
    <w:name w:val="見出し 1 (文字)"/>
    <w:basedOn w:val="a0"/>
    <w:link w:val="1"/>
    <w:uiPriority w:val="9"/>
    <w:rsid w:val="007F7665"/>
    <w:rPr>
      <w:rFonts w:asciiTheme="majorHAnsi" w:eastAsia="ＭＳ Ｐゴシック" w:hAnsiTheme="majorHAnsi" w:cstheme="majorBidi"/>
      <w:kern w:val="0"/>
      <w:sz w:val="32"/>
      <w:szCs w:val="32"/>
    </w:rPr>
  </w:style>
  <w:style w:type="paragraph" w:customStyle="1" w:styleId="msonormal0">
    <w:name w:val="msonormal"/>
    <w:basedOn w:val="a"/>
    <w:rsid w:val="004E3A6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pro/Library/Group%20Containers/UBF8T346G9.Office/User%20Content.localized/Templates.localized/&#23398;&#31821;&#30058;&#21495;202113517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学籍番号202113517.dotx</Template>
  <TotalTime>3</TotalTime>
  <Pages>7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urotan.kentaro@icloud.com</dc:creator>
  <cp:keywords/>
  <dc:description/>
  <cp:lastModifiedBy>urotan.kentaro@icloud.com</cp:lastModifiedBy>
  <cp:revision>1</cp:revision>
  <cp:lastPrinted>2021-04-13T07:07:00Z</cp:lastPrinted>
  <dcterms:created xsi:type="dcterms:W3CDTF">2021-05-27T19:41:00Z</dcterms:created>
  <dcterms:modified xsi:type="dcterms:W3CDTF">2021-05-27T19:44:00Z</dcterms:modified>
</cp:coreProperties>
</file>
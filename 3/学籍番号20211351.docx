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E6E6D" w14:textId="77777777" w:rsidR="000B4CDB" w:rsidRDefault="000B4CDB" w:rsidP="000B4CDB">
      <w:pPr>
        <w:jc w:val="right"/>
      </w:pPr>
      <w:r>
        <w:rPr>
          <w:rFonts w:hint="eastAsia"/>
        </w:rPr>
        <w:t>学籍番号20211351</w:t>
      </w:r>
    </w:p>
    <w:p w14:paraId="7E5F1FAA" w14:textId="77777777" w:rsidR="000B4CDB" w:rsidRDefault="000B4CDB" w:rsidP="000B4CDB">
      <w:pPr>
        <w:wordWrap w:val="0"/>
        <w:jc w:val="right"/>
      </w:pPr>
      <w:r>
        <w:rPr>
          <w:rFonts w:hint="eastAsia"/>
        </w:rPr>
        <w:t>所属</w:t>
      </w:r>
      <w:r>
        <w:t xml:space="preserve"> </w:t>
      </w:r>
      <w:r>
        <w:rPr>
          <w:rFonts w:hint="eastAsia"/>
        </w:rPr>
        <w:t>情報学群情報メディア創成学類</w:t>
      </w:r>
      <w:r>
        <w:t xml:space="preserve"> 3</w:t>
      </w:r>
      <w:r>
        <w:rPr>
          <w:rFonts w:hint="eastAsia"/>
        </w:rPr>
        <w:t>年</w:t>
      </w:r>
    </w:p>
    <w:p w14:paraId="224EB552" w14:textId="77777777" w:rsidR="000B4CDB" w:rsidRDefault="000B4CDB" w:rsidP="000B4CDB">
      <w:pPr>
        <w:jc w:val="right"/>
      </w:pPr>
      <w:r>
        <w:rPr>
          <w:rFonts w:hint="eastAsia"/>
        </w:rPr>
        <w:t>氏名</w:t>
      </w:r>
      <w:r>
        <w:t xml:space="preserve"> 高橋</w:t>
      </w:r>
      <w:r>
        <w:rPr>
          <w:rFonts w:hint="eastAsia"/>
        </w:rPr>
        <w:t xml:space="preserve"> 健太郎</w:t>
      </w:r>
    </w:p>
    <w:p w14:paraId="10721A9D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#define</w:t>
      </w:r>
      <w:r w:rsidRPr="008B2B0C">
        <w:rPr>
          <w:rFonts w:ascii="Menlo" w:eastAsia="ＭＳ Ｐゴシック" w:hAnsi="Menlo" w:cs="Menlo"/>
          <w:color w:val="B58900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_USE_MATH_DEFINES</w:t>
      </w: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// Visual Studio </w:t>
      </w: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で</w:t>
      </w: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円周率として定数</w:t>
      </w: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M_PI </w:t>
      </w: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を使用するため</w:t>
      </w:r>
    </w:p>
    <w:p w14:paraId="0473B535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#include</w:t>
      </w:r>
      <w:r w:rsidRPr="008B2B0C">
        <w:rPr>
          <w:rFonts w:ascii="Menlo" w:eastAsia="ＭＳ Ｐゴシック" w:hAnsi="Menlo" w:cs="Menlo"/>
          <w:color w:val="B58900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2AA198"/>
          <w:kern w:val="0"/>
          <w:sz w:val="18"/>
          <w:szCs w:val="18"/>
        </w:rPr>
        <w:t>&lt;</w:t>
      </w:r>
      <w:proofErr w:type="spellStart"/>
      <w:r w:rsidRPr="008B2B0C">
        <w:rPr>
          <w:rFonts w:ascii="Menlo" w:eastAsia="ＭＳ Ｐゴシック" w:hAnsi="Menlo" w:cs="Menlo"/>
          <w:color w:val="2AA198"/>
          <w:kern w:val="0"/>
          <w:sz w:val="18"/>
          <w:szCs w:val="18"/>
        </w:rPr>
        <w:t>cstdlib</w:t>
      </w:r>
      <w:proofErr w:type="spellEnd"/>
      <w:r w:rsidRPr="008B2B0C">
        <w:rPr>
          <w:rFonts w:ascii="Menlo" w:eastAsia="ＭＳ Ｐゴシック" w:hAnsi="Menlo" w:cs="Menlo"/>
          <w:color w:val="2AA198"/>
          <w:kern w:val="0"/>
          <w:sz w:val="18"/>
          <w:szCs w:val="18"/>
        </w:rPr>
        <w:t>&gt;</w:t>
      </w:r>
    </w:p>
    <w:p w14:paraId="65FB6042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#include</w:t>
      </w:r>
      <w:r w:rsidRPr="008B2B0C">
        <w:rPr>
          <w:rFonts w:ascii="Menlo" w:eastAsia="ＭＳ Ｐゴシック" w:hAnsi="Menlo" w:cs="Menlo"/>
          <w:color w:val="B58900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2AA198"/>
          <w:kern w:val="0"/>
          <w:sz w:val="18"/>
          <w:szCs w:val="18"/>
        </w:rPr>
        <w:t>&lt;GLUT/</w:t>
      </w:r>
      <w:proofErr w:type="spellStart"/>
      <w:r w:rsidRPr="008B2B0C">
        <w:rPr>
          <w:rFonts w:ascii="Menlo" w:eastAsia="ＭＳ Ｐゴシック" w:hAnsi="Menlo" w:cs="Menlo"/>
          <w:color w:val="2AA198"/>
          <w:kern w:val="0"/>
          <w:sz w:val="18"/>
          <w:szCs w:val="18"/>
        </w:rPr>
        <w:t>glut.h</w:t>
      </w:r>
      <w:proofErr w:type="spellEnd"/>
      <w:r w:rsidRPr="008B2B0C">
        <w:rPr>
          <w:rFonts w:ascii="Menlo" w:eastAsia="ＭＳ Ｐゴシック" w:hAnsi="Menlo" w:cs="Menlo"/>
          <w:color w:val="2AA198"/>
          <w:kern w:val="0"/>
          <w:sz w:val="18"/>
          <w:szCs w:val="18"/>
        </w:rPr>
        <w:t>&gt;</w:t>
      </w:r>
    </w:p>
    <w:p w14:paraId="77A8B20B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#include</w:t>
      </w:r>
      <w:r w:rsidRPr="008B2B0C">
        <w:rPr>
          <w:rFonts w:ascii="Menlo" w:eastAsia="ＭＳ Ｐゴシック" w:hAnsi="Menlo" w:cs="Menlo"/>
          <w:color w:val="B58900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2AA198"/>
          <w:kern w:val="0"/>
          <w:sz w:val="18"/>
          <w:szCs w:val="18"/>
        </w:rPr>
        <w:t>&lt;</w:t>
      </w:r>
      <w:proofErr w:type="spellStart"/>
      <w:r w:rsidRPr="008B2B0C">
        <w:rPr>
          <w:rFonts w:ascii="Menlo" w:eastAsia="ＭＳ Ｐゴシック" w:hAnsi="Menlo" w:cs="Menlo"/>
          <w:color w:val="2AA198"/>
          <w:kern w:val="0"/>
          <w:sz w:val="18"/>
          <w:szCs w:val="18"/>
        </w:rPr>
        <w:t>cmath</w:t>
      </w:r>
      <w:proofErr w:type="spellEnd"/>
      <w:r w:rsidRPr="008B2B0C">
        <w:rPr>
          <w:rFonts w:ascii="Menlo" w:eastAsia="ＭＳ Ｐゴシック" w:hAnsi="Menlo" w:cs="Menlo"/>
          <w:color w:val="2AA198"/>
          <w:kern w:val="0"/>
          <w:sz w:val="18"/>
          <w:szCs w:val="18"/>
        </w:rPr>
        <w:t>&gt;</w:t>
      </w:r>
    </w:p>
    <w:p w14:paraId="1DC349AF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67EE7173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// </w:t>
      </w: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色の情報を格納する共用体</w:t>
      </w:r>
    </w:p>
    <w:p w14:paraId="41832F6E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union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CB4B16"/>
          <w:kern w:val="0"/>
          <w:sz w:val="18"/>
          <w:szCs w:val="18"/>
        </w:rPr>
        <w:t>color</w:t>
      </w:r>
    </w:p>
    <w:p w14:paraId="60BF62F4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{</w:t>
      </w:r>
    </w:p>
    <w:p w14:paraId="29441C3C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struct</w:t>
      </w:r>
    </w:p>
    <w:p w14:paraId="34FBEB5C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{</w:t>
      </w:r>
    </w:p>
    <w:p w14:paraId="3F80FFCA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    </w:t>
      </w: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float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r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b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a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;</w:t>
      </w:r>
    </w:p>
    <w:p w14:paraId="52E1BA47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};</w:t>
      </w:r>
    </w:p>
    <w:p w14:paraId="38B42417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float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colors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[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4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];</w:t>
      </w:r>
    </w:p>
    <w:p w14:paraId="71D94837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};</w:t>
      </w:r>
    </w:p>
    <w:p w14:paraId="37B45939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1CCFA146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// </w:t>
      </w: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個々のティーポットの色や、傾き角度に関する情報を保持するための構造体</w:t>
      </w:r>
    </w:p>
    <w:p w14:paraId="646AAB6E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struct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CB4B16"/>
          <w:kern w:val="0"/>
          <w:sz w:val="18"/>
          <w:szCs w:val="18"/>
        </w:rPr>
        <w:t>TeapotData</w:t>
      </w:r>
      <w:proofErr w:type="spellEnd"/>
    </w:p>
    <w:p w14:paraId="6B3F9338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{</w:t>
      </w:r>
    </w:p>
    <w:p w14:paraId="00FFB9A4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r w:rsidRPr="008B2B0C">
        <w:rPr>
          <w:rFonts w:ascii="Menlo" w:eastAsia="ＭＳ Ｐゴシック" w:hAnsi="Menlo" w:cs="Menlo"/>
          <w:color w:val="CB4B16"/>
          <w:kern w:val="0"/>
          <w:sz w:val="18"/>
          <w:szCs w:val="18"/>
        </w:rPr>
        <w:t>color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ambient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diffuse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specular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;</w:t>
      </w:r>
    </w:p>
    <w:p w14:paraId="6D818A70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float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shininess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angle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;</w:t>
      </w:r>
    </w:p>
    <w:p w14:paraId="1DA8DDEE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};</w:t>
      </w:r>
    </w:p>
    <w:p w14:paraId="7256C069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05206AE4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// </w:t>
      </w: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グローバル変数（プログラム中のどこからでもアクセスできる変数）には</w:t>
      </w: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g_ </w:t>
      </w: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を付けている</w:t>
      </w:r>
    </w:p>
    <w:p w14:paraId="47B17249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const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int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g_NumTeapots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=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8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;</w:t>
      </w:r>
    </w:p>
    <w:p w14:paraId="7D7A42F7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proofErr w:type="spellStart"/>
      <w:r w:rsidRPr="008B2B0C">
        <w:rPr>
          <w:rFonts w:ascii="Menlo" w:eastAsia="ＭＳ Ｐゴシック" w:hAnsi="Menlo" w:cs="Menlo"/>
          <w:color w:val="CB4B16"/>
          <w:kern w:val="0"/>
          <w:sz w:val="18"/>
          <w:szCs w:val="18"/>
        </w:rPr>
        <w:t>TeapotData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g_Teapots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[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g_NumTeapots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];</w:t>
      </w:r>
    </w:p>
    <w:p w14:paraId="566805E0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6FB63DDC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// float</w:t>
      </w: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型の値は、数字の後ろに</w:t>
      </w: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を付ける。末尾のゼロは省略できる</w:t>
      </w:r>
    </w:p>
    <w:p w14:paraId="3D7018CF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const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float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g_TeapotSize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=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1.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;</w:t>
      </w:r>
    </w:p>
    <w:p w14:paraId="107488A8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const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float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g_InnerRadius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=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6.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;</w:t>
      </w:r>
    </w:p>
    <w:p w14:paraId="61AB4522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const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float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g_OuterRadius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=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7.5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;</w:t>
      </w:r>
    </w:p>
    <w:p w14:paraId="02881AB9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const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float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g_HeightAmplitude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=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0.8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;</w:t>
      </w:r>
    </w:p>
    <w:p w14:paraId="3A75D7DD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const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float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g_HeightOffset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=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0.2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;</w:t>
      </w:r>
    </w:p>
    <w:p w14:paraId="55E71D04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1E510A3B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const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float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g_EyeCenterY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=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9.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;</w:t>
      </w:r>
    </w:p>
    <w:p w14:paraId="260242DD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const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float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g_EyeCenterZ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=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30.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;</w:t>
      </w:r>
    </w:p>
    <w:p w14:paraId="3FCBF26D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const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float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g_EyeRadius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=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8.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;</w:t>
      </w:r>
    </w:p>
    <w:p w14:paraId="0E2006C8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float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g_EyeY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g_EyeZ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;</w:t>
      </w:r>
    </w:p>
    <w:p w14:paraId="7DB0EF8F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07E3370A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const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int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g_AnimationIntervalMsec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=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10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;</w:t>
      </w:r>
    </w:p>
    <w:p w14:paraId="32C3384D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0653A842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float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g_RotationDegree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=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;</w:t>
      </w:r>
    </w:p>
    <w:p w14:paraId="526AADFD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const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float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g_DeltaRotationDegree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=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0.3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;</w:t>
      </w:r>
    </w:p>
    <w:p w14:paraId="61A19DB9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102CA1BE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int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g_WindowWidth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=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512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;</w:t>
      </w:r>
    </w:p>
    <w:p w14:paraId="1B45C034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int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g_WindowHeight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=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512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;</w:t>
      </w:r>
    </w:p>
    <w:p w14:paraId="5DEB5DFC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2981773F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// </w:t>
      </w: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円筒を描画</w:t>
      </w: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…</w:t>
      </w: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引数は円の半径、高さ、円の分割数</w:t>
      </w:r>
    </w:p>
    <w:p w14:paraId="66C87889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// glut</w:t>
      </w: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には円筒を描画するための関数が無いので、独自に準備</w:t>
      </w:r>
    </w:p>
    <w:p w14:paraId="33C51901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void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displayCylinder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float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radius, </w:t>
      </w: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float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height, </w:t>
      </w: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int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nSlices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</w:t>
      </w:r>
    </w:p>
    <w:p w14:paraId="2B5D1128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{</w:t>
      </w:r>
    </w:p>
    <w:p w14:paraId="2C68048C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   // </w:t>
      </w: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天頂面</w:t>
      </w:r>
    </w:p>
    <w:p w14:paraId="2D83409C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const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float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deltaTheta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=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2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M_PI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/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(</w:t>
      </w: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float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</w:t>
      </w:r>
      <w:proofErr w:type="spellStart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nSlices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;</w:t>
      </w:r>
    </w:p>
    <w:p w14:paraId="1F525AAB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356D1C3A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glNormal3f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1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35E0A933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glBegin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GL_TRIANGLE_FAN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06C7D1FD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glVertex3f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height,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3ACF7CD3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for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(</w:t>
      </w: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int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i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=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;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i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&lt;=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nSlices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;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i</w:t>
      </w:r>
      <w:proofErr w:type="spellEnd"/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++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</w:t>
      </w:r>
    </w:p>
    <w:p w14:paraId="44F4810B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{</w:t>
      </w:r>
    </w:p>
    <w:p w14:paraId="73076D64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    </w:t>
      </w: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const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float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theta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=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deltaTheta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i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;</w:t>
      </w:r>
    </w:p>
    <w:p w14:paraId="7EFC92D4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    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glVertex3f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(radius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cosf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theta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), height, radius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sinf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theta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));</w:t>
      </w:r>
    </w:p>
    <w:p w14:paraId="3A99D8CF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}</w:t>
      </w:r>
    </w:p>
    <w:p w14:paraId="3B1F588A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glEnd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();</w:t>
      </w:r>
    </w:p>
    <w:p w14:paraId="3C9469B8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24A88B8A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   // </w:t>
      </w: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底面</w:t>
      </w:r>
    </w:p>
    <w:p w14:paraId="70FE02D9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glNormal3f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-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1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5BC0373E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glBegin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GL_TRIANGLE_FAN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78141B77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glVertex3f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366E8B2F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for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(</w:t>
      </w: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int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i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=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;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i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&lt;=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nSlices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;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i</w:t>
      </w:r>
      <w:proofErr w:type="spellEnd"/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++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</w:t>
      </w:r>
    </w:p>
    <w:p w14:paraId="49DE53BA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{</w:t>
      </w:r>
    </w:p>
    <w:p w14:paraId="713EF59D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    </w:t>
      </w: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const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float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theta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=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deltaTheta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i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;</w:t>
      </w:r>
    </w:p>
    <w:p w14:paraId="17616938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    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glVertex3f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(radius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cosf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theta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),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radius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sinf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theta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));</w:t>
      </w:r>
    </w:p>
    <w:p w14:paraId="0F0E5373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}</w:t>
      </w:r>
    </w:p>
    <w:p w14:paraId="33A42EE8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glEnd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();</w:t>
      </w:r>
    </w:p>
    <w:p w14:paraId="3CA842BD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1E1518F1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   // </w:t>
      </w: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側面</w:t>
      </w:r>
    </w:p>
    <w:p w14:paraId="2A6A8595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glBegin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GL_TRIANGLE_STRIP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5393692A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for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(</w:t>
      </w: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int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i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=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;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i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&lt;=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nSlices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;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i</w:t>
      </w:r>
      <w:proofErr w:type="spellEnd"/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++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</w:t>
      </w:r>
    </w:p>
    <w:p w14:paraId="59364766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{</w:t>
      </w:r>
    </w:p>
    <w:p w14:paraId="125DF76A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    </w:t>
      </w: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const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float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theta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=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deltaTheta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i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;</w:t>
      </w:r>
    </w:p>
    <w:p w14:paraId="39E94B71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    </w:t>
      </w: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const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float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cosTheta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=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cosf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theta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45FFEECA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    </w:t>
      </w: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const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float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sinTheta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=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sinf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theta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067892D4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lastRenderedPageBreak/>
        <w:t xml:space="preserve">        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glNormal3f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cosTheta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sinTheta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5AA58184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    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glVertex3f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(radius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cosTheta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height, radius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sinTheta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1A668F21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    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glVertex3f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(radius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cosTheta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radius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sinTheta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6B8DA739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}</w:t>
      </w:r>
    </w:p>
    <w:p w14:paraId="3455256D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glEnd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();</w:t>
      </w:r>
    </w:p>
    <w:p w14:paraId="418999D8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}</w:t>
      </w:r>
    </w:p>
    <w:p w14:paraId="56DFC5BD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61B1CE6E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void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display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()</w:t>
      </w:r>
    </w:p>
    <w:p w14:paraId="7D494BF1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{</w:t>
      </w:r>
    </w:p>
    <w:p w14:paraId="7FF351A9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glClear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GL_COLOR_BUFFER_BIT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|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GL_DEPTH_BUFFER_BIT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3490BD00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2FAF858A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   // </w:t>
      </w: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透視投影変換の設定</w:t>
      </w:r>
    </w:p>
    <w:p w14:paraId="7BA2BF1E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glMatrixMode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GL_PROJECTION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2D8AE6BF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glLoadIdentity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();</w:t>
      </w:r>
    </w:p>
    <w:p w14:paraId="44C3092D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gluPerspective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30.0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g_WindowWidth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/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(</w:t>
      </w: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double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g_WindowHeight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1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100.0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0943CA62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08B7CC93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   // </w:t>
      </w: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モデル座標の操作へモード切り替え</w:t>
      </w:r>
    </w:p>
    <w:p w14:paraId="0E2FD502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glMatrixMode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GL_MODELVIEW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5C0B6AA4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glLoadIdentity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();</w:t>
      </w:r>
    </w:p>
    <w:p w14:paraId="3D070945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gluLookAt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0.0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g_EyeY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g_EyeZ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0.0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0.0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0.0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0.0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1.0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0.0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51FB60ED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33C23B2A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float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ambientColor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[]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=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{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0.4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0.2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0.2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1.0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};</w:t>
      </w:r>
    </w:p>
    <w:p w14:paraId="3D6496A5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float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diffuseColor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[]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=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{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1.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0.8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0.8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1.0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};</w:t>
      </w:r>
    </w:p>
    <w:p w14:paraId="56F4105B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float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specularColor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[]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=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{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0.4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0.3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0.3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1.0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};</w:t>
      </w:r>
    </w:p>
    <w:p w14:paraId="6C2459C8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float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shininess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=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5.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;</w:t>
      </w:r>
    </w:p>
    <w:p w14:paraId="49954EFB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0003E0CF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glMaterialfv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GL_FRONT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GL_AMBIENT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ambientColor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2FD40EB6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glMaterialfv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GL_FRONT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GL_DIFFUSE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diffuseColor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754527B8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glMaterialfv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GL_FRONT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GL_SPECULAR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specularColor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7911B012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glMaterialfv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GL_FRONT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GL_SHININESS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&amp;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shininess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369C8C44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2EBDCB92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   // </w:t>
      </w: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屋根</w:t>
      </w:r>
    </w:p>
    <w:p w14:paraId="423762BA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glPushMatrix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();</w:t>
      </w:r>
    </w:p>
    <w:p w14:paraId="61D3465F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glTranslatef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g_HeightAmplitude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+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g_HeightOffset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+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3.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013F8B53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glRotatef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-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90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1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7DD09656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8B2B0C">
        <w:rPr>
          <w:rFonts w:ascii="Menlo" w:eastAsia="ＭＳ Ｐゴシック" w:hAnsi="Menlo" w:cs="Menlo"/>
          <w:b/>
          <w:bCs/>
          <w:color w:val="FF0000"/>
          <w:kern w:val="0"/>
          <w:sz w:val="28"/>
          <w:szCs w:val="28"/>
        </w:rPr>
        <w:t>glRotatef</w:t>
      </w:r>
      <w:proofErr w:type="spellEnd"/>
      <w:r w:rsidRPr="008B2B0C">
        <w:rPr>
          <w:rFonts w:ascii="Menlo" w:eastAsia="ＭＳ Ｐゴシック" w:hAnsi="Menlo" w:cs="Menlo"/>
          <w:b/>
          <w:bCs/>
          <w:color w:val="FF0000"/>
          <w:kern w:val="0"/>
          <w:sz w:val="28"/>
          <w:szCs w:val="28"/>
        </w:rPr>
        <w:t>(</w:t>
      </w:r>
      <w:proofErr w:type="spellStart"/>
      <w:r w:rsidRPr="008B2B0C">
        <w:rPr>
          <w:rFonts w:ascii="Menlo" w:eastAsia="ＭＳ Ｐゴシック" w:hAnsi="Menlo" w:cs="Menlo"/>
          <w:b/>
          <w:bCs/>
          <w:color w:val="FF0000"/>
          <w:kern w:val="0"/>
          <w:sz w:val="28"/>
          <w:szCs w:val="28"/>
        </w:rPr>
        <w:t>g_RotationDegree</w:t>
      </w:r>
      <w:proofErr w:type="spellEnd"/>
      <w:r w:rsidRPr="008B2B0C">
        <w:rPr>
          <w:rFonts w:ascii="Menlo" w:eastAsia="ＭＳ Ｐゴシック" w:hAnsi="Menlo" w:cs="Menlo"/>
          <w:b/>
          <w:bCs/>
          <w:color w:val="FF0000"/>
          <w:kern w:val="0"/>
          <w:sz w:val="28"/>
          <w:szCs w:val="28"/>
        </w:rPr>
        <w:t>, 0, 0, 1);</w:t>
      </w: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// </w:t>
      </w: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回転させている</w:t>
      </w:r>
    </w:p>
    <w:p w14:paraId="4624615F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glutSolidCone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g_OuterRadius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2.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32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32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7CB84FC0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glPopMatrix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();</w:t>
      </w:r>
    </w:p>
    <w:p w14:paraId="45D87B93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1D0995F0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   // </w:t>
      </w: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中心の柱</w:t>
      </w:r>
    </w:p>
    <w:p w14:paraId="13C9E25F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glPushMatrix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();</w:t>
      </w:r>
    </w:p>
    <w:p w14:paraId="42FE033E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glTranslatef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-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1.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25CF4C39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lastRenderedPageBreak/>
        <w:t xml:space="preserve">    </w:t>
      </w:r>
      <w:proofErr w:type="spellStart"/>
      <w:r w:rsidRPr="008B2B0C">
        <w:rPr>
          <w:rFonts w:ascii="Menlo" w:eastAsia="ＭＳ Ｐゴシック" w:hAnsi="Menlo" w:cs="Menlo"/>
          <w:b/>
          <w:bCs/>
          <w:color w:val="FF0000"/>
          <w:kern w:val="0"/>
          <w:sz w:val="28"/>
          <w:szCs w:val="28"/>
        </w:rPr>
        <w:t>glRotatef</w:t>
      </w:r>
      <w:proofErr w:type="spellEnd"/>
      <w:r w:rsidRPr="008B2B0C">
        <w:rPr>
          <w:rFonts w:ascii="Menlo" w:eastAsia="ＭＳ Ｐゴシック" w:hAnsi="Menlo" w:cs="Menlo"/>
          <w:b/>
          <w:bCs/>
          <w:color w:val="FF0000"/>
          <w:kern w:val="0"/>
          <w:sz w:val="28"/>
          <w:szCs w:val="28"/>
        </w:rPr>
        <w:t>(</w:t>
      </w:r>
      <w:proofErr w:type="spellStart"/>
      <w:r w:rsidRPr="008B2B0C">
        <w:rPr>
          <w:rFonts w:ascii="Menlo" w:eastAsia="ＭＳ Ｐゴシック" w:hAnsi="Menlo" w:cs="Menlo"/>
          <w:b/>
          <w:bCs/>
          <w:color w:val="FF0000"/>
          <w:kern w:val="0"/>
          <w:sz w:val="28"/>
          <w:szCs w:val="28"/>
        </w:rPr>
        <w:t>g_RotationDegree</w:t>
      </w:r>
      <w:proofErr w:type="spellEnd"/>
      <w:r w:rsidRPr="008B2B0C">
        <w:rPr>
          <w:rFonts w:ascii="Menlo" w:eastAsia="ＭＳ Ｐゴシック" w:hAnsi="Menlo" w:cs="Menlo"/>
          <w:b/>
          <w:bCs/>
          <w:color w:val="FF0000"/>
          <w:kern w:val="0"/>
          <w:sz w:val="28"/>
          <w:szCs w:val="28"/>
        </w:rPr>
        <w:t>, 0, 1, 0);</w:t>
      </w: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// </w:t>
      </w: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回転させている</w:t>
      </w:r>
    </w:p>
    <w:p w14:paraId="1CABF35C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displayCylinder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0.5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g_HeightAmplitude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+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g_HeightOffset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+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6.5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32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0BA3E34C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glPopMatrix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();</w:t>
      </w:r>
    </w:p>
    <w:p w14:paraId="29538A0A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04E37AA7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   // </w:t>
      </w: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土台</w:t>
      </w:r>
    </w:p>
    <w:p w14:paraId="25E5040E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glPushMatrix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();</w:t>
      </w:r>
    </w:p>
    <w:p w14:paraId="5DD94714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glTranslatef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-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2.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7388BABB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8B2B0C">
        <w:rPr>
          <w:rFonts w:ascii="Menlo" w:eastAsia="ＭＳ Ｐゴシック" w:hAnsi="Menlo" w:cs="Menlo"/>
          <w:b/>
          <w:bCs/>
          <w:color w:val="FF0000"/>
          <w:kern w:val="0"/>
          <w:sz w:val="28"/>
          <w:szCs w:val="28"/>
        </w:rPr>
        <w:t>glRotatef</w:t>
      </w:r>
      <w:proofErr w:type="spellEnd"/>
      <w:r w:rsidRPr="008B2B0C">
        <w:rPr>
          <w:rFonts w:ascii="Menlo" w:eastAsia="ＭＳ Ｐゴシック" w:hAnsi="Menlo" w:cs="Menlo"/>
          <w:b/>
          <w:bCs/>
          <w:color w:val="FF0000"/>
          <w:kern w:val="0"/>
          <w:sz w:val="28"/>
          <w:szCs w:val="28"/>
        </w:rPr>
        <w:t>(</w:t>
      </w:r>
      <w:proofErr w:type="spellStart"/>
      <w:r w:rsidRPr="008B2B0C">
        <w:rPr>
          <w:rFonts w:ascii="Menlo" w:eastAsia="ＭＳ Ｐゴシック" w:hAnsi="Menlo" w:cs="Menlo"/>
          <w:b/>
          <w:bCs/>
          <w:color w:val="FF0000"/>
          <w:kern w:val="0"/>
          <w:sz w:val="28"/>
          <w:szCs w:val="28"/>
        </w:rPr>
        <w:t>g_RotationDegree</w:t>
      </w:r>
      <w:proofErr w:type="spellEnd"/>
      <w:r w:rsidRPr="008B2B0C">
        <w:rPr>
          <w:rFonts w:ascii="Menlo" w:eastAsia="ＭＳ Ｐゴシック" w:hAnsi="Menlo" w:cs="Menlo"/>
          <w:b/>
          <w:bCs/>
          <w:color w:val="FF0000"/>
          <w:kern w:val="0"/>
          <w:sz w:val="28"/>
          <w:szCs w:val="28"/>
        </w:rPr>
        <w:t>, 0, 1, 0);</w:t>
      </w: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// </w:t>
      </w: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回転させている</w:t>
      </w:r>
    </w:p>
    <w:p w14:paraId="5F708A6C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displayCylinder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g_OuterRadius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0.7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64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7B7B400D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glPopMatrix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();</w:t>
      </w:r>
    </w:p>
    <w:p w14:paraId="4255255D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57873754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   // </w:t>
      </w: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屋根の上のティーポット</w:t>
      </w:r>
    </w:p>
    <w:p w14:paraId="7962637C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glPushMatrix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();</w:t>
      </w:r>
    </w:p>
    <w:p w14:paraId="4E8F814F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glTranslatef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g_HeightAmplitude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+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g_HeightOffset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+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5.5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726097E0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8B2B0C">
        <w:rPr>
          <w:rFonts w:ascii="Menlo" w:eastAsia="ＭＳ Ｐゴシック" w:hAnsi="Menlo" w:cs="Menlo"/>
          <w:b/>
          <w:bCs/>
          <w:color w:val="FF0000"/>
          <w:kern w:val="0"/>
          <w:sz w:val="28"/>
          <w:szCs w:val="28"/>
        </w:rPr>
        <w:t>glRotatef</w:t>
      </w:r>
      <w:proofErr w:type="spellEnd"/>
      <w:r w:rsidRPr="008B2B0C">
        <w:rPr>
          <w:rFonts w:ascii="Menlo" w:eastAsia="ＭＳ Ｐゴシック" w:hAnsi="Menlo" w:cs="Menlo"/>
          <w:b/>
          <w:bCs/>
          <w:color w:val="FF0000"/>
          <w:kern w:val="0"/>
          <w:sz w:val="28"/>
          <w:szCs w:val="28"/>
        </w:rPr>
        <w:t>(</w:t>
      </w:r>
      <w:proofErr w:type="spellStart"/>
      <w:r w:rsidRPr="008B2B0C">
        <w:rPr>
          <w:rFonts w:ascii="Menlo" w:eastAsia="ＭＳ Ｐゴシック" w:hAnsi="Menlo" w:cs="Menlo"/>
          <w:b/>
          <w:bCs/>
          <w:color w:val="FF0000"/>
          <w:kern w:val="0"/>
          <w:sz w:val="28"/>
          <w:szCs w:val="28"/>
        </w:rPr>
        <w:t>g_RotationDegree</w:t>
      </w:r>
      <w:proofErr w:type="spellEnd"/>
      <w:r w:rsidRPr="008B2B0C">
        <w:rPr>
          <w:rFonts w:ascii="Menlo" w:eastAsia="ＭＳ Ｐゴシック" w:hAnsi="Menlo" w:cs="Menlo"/>
          <w:b/>
          <w:bCs/>
          <w:color w:val="FF0000"/>
          <w:kern w:val="0"/>
          <w:sz w:val="28"/>
          <w:szCs w:val="28"/>
        </w:rPr>
        <w:t>, 0, 1, 0);</w:t>
      </w: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// </w:t>
      </w: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回転させている</w:t>
      </w:r>
    </w:p>
    <w:p w14:paraId="7EAF66F4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glutSolidTeapot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g_TeapotSize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2A0DA523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glPopMatrix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();</w:t>
      </w:r>
    </w:p>
    <w:p w14:paraId="68850B5A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53115B27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const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float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deltaTheta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=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360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/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(</w:t>
      </w: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float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g_NumTeapots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;</w:t>
      </w:r>
    </w:p>
    <w:p w14:paraId="5BE2D0BE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276EE03E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   // </w:t>
      </w: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ティーポットと柱を</w:t>
      </w: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1</w:t>
      </w: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つずつ描画する</w:t>
      </w:r>
    </w:p>
    <w:p w14:paraId="639D6E7B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   // ★</w:t>
      </w: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下記のコードでは、常に同じ位置に描画されるので、全体が回転するように変更する</w:t>
      </w:r>
    </w:p>
    <w:p w14:paraId="29A45B39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for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(</w:t>
      </w: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int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i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=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;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i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&lt;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g_NumTeapots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;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i</w:t>
      </w:r>
      <w:proofErr w:type="spellEnd"/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++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</w:t>
      </w:r>
    </w:p>
    <w:p w14:paraId="214C5AD2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{</w:t>
      </w:r>
    </w:p>
    <w:p w14:paraId="0944FE36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    </w:t>
      </w: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const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float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thetaDegree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=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deltaTheta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i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+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g_RotationDegree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;</w:t>
      </w: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// </w:t>
      </w: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ティーポットの位置を決めるための角度</w:t>
      </w:r>
    </w:p>
    <w:p w14:paraId="36D921E1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42F57A6C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    </w:t>
      </w: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const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float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thetaRad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=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thetaDegree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M_PI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/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180.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;</w:t>
      </w:r>
    </w:p>
    <w:p w14:paraId="5E665839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    </w:t>
      </w: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const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float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xPos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=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g_InnerRadius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sinf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thetaRad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17537E7E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    </w:t>
      </w: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const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float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zPos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=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g_InnerRadius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cosf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thetaRad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79285DF2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1CA8F345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       // </w:t>
      </w: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ティーポットの高さ方向の値</w:t>
      </w:r>
    </w:p>
    <w:p w14:paraId="18895657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    </w:t>
      </w: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const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float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yPos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=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g_HeightOffset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b/>
          <w:bCs/>
          <w:color w:val="FF0000"/>
          <w:kern w:val="0"/>
          <w:sz w:val="28"/>
          <w:szCs w:val="28"/>
        </w:rPr>
        <w:t>+ pow(</w:t>
      </w:r>
      <w:proofErr w:type="spellStart"/>
      <w:r w:rsidRPr="008B2B0C">
        <w:rPr>
          <w:rFonts w:ascii="Menlo" w:eastAsia="ＭＳ Ｐゴシック" w:hAnsi="Menlo" w:cs="Menlo"/>
          <w:b/>
          <w:bCs/>
          <w:color w:val="FF0000"/>
          <w:kern w:val="0"/>
          <w:sz w:val="28"/>
          <w:szCs w:val="28"/>
        </w:rPr>
        <w:t>sinf</w:t>
      </w:r>
      <w:proofErr w:type="spellEnd"/>
      <w:r w:rsidRPr="008B2B0C">
        <w:rPr>
          <w:rFonts w:ascii="Menlo" w:eastAsia="ＭＳ Ｐゴシック" w:hAnsi="Menlo" w:cs="Menlo"/>
          <w:b/>
          <w:bCs/>
          <w:color w:val="FF0000"/>
          <w:kern w:val="0"/>
          <w:sz w:val="28"/>
          <w:szCs w:val="28"/>
        </w:rPr>
        <w:t>(</w:t>
      </w:r>
      <w:proofErr w:type="spellStart"/>
      <w:r w:rsidRPr="008B2B0C">
        <w:rPr>
          <w:rFonts w:ascii="Menlo" w:eastAsia="ＭＳ Ｐゴシック" w:hAnsi="Menlo" w:cs="Menlo"/>
          <w:b/>
          <w:bCs/>
          <w:color w:val="FF0000"/>
          <w:kern w:val="0"/>
          <w:sz w:val="28"/>
          <w:szCs w:val="28"/>
        </w:rPr>
        <w:t>thetaRad</w:t>
      </w:r>
      <w:proofErr w:type="spellEnd"/>
      <w:r w:rsidRPr="008B2B0C">
        <w:rPr>
          <w:rFonts w:ascii="Menlo" w:eastAsia="ＭＳ Ｐゴシック" w:hAnsi="Menlo" w:cs="Menlo"/>
          <w:b/>
          <w:bCs/>
          <w:color w:val="FF0000"/>
          <w:kern w:val="0"/>
          <w:sz w:val="28"/>
          <w:szCs w:val="28"/>
        </w:rPr>
        <w:t>),2.0)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;</w:t>
      </w: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// ★</w:t>
      </w: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この値を少しずつ変化させることでティーポットが上下に移動する</w:t>
      </w:r>
    </w:p>
    <w:p w14:paraId="67C20AE4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1A28AB04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       // </w:t>
      </w: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ティーポットの色の指定</w:t>
      </w:r>
    </w:p>
    <w:p w14:paraId="2535784B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glMaterialfv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GL_FRONT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GL_AMBIENT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g_Teapots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[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i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].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ambient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.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colors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0F54A5CC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glMaterialfv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GL_FRONT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GL_DIFFUSE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g_Teapots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[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i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].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diffuse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.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colors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3D6940B3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glMaterialfv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GL_FRONT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GL_SPECULAR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g_Teapots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[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i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].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specular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.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colors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09E3F8B5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glMaterialfv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GL_FRONT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GL_SHININESS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&amp;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g_Teapots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[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i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].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shininess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09C8FDE4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7EC0C7E6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       // </w:t>
      </w: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ティーポットの描画</w:t>
      </w:r>
    </w:p>
    <w:p w14:paraId="44C1CBF9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lastRenderedPageBreak/>
        <w:t xml:space="preserve">    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glPushMatrix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();</w:t>
      </w:r>
    </w:p>
    <w:p w14:paraId="59BAEE64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glTranslatef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xPos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yPos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zPos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7358517C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glRotatef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thetaDegree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1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1E3AF61D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glRotatef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g_Teapots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[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i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].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angle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1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570077F2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glutSolidTeapot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1.2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g_TeapotSize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48066EB5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glPopMatrix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();</w:t>
      </w:r>
    </w:p>
    <w:p w14:paraId="39D1EFE5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45ECEB60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       // </w:t>
      </w: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ティーポットを支える柱の色の指定</w:t>
      </w:r>
    </w:p>
    <w:p w14:paraId="2D0E8AC8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glMaterialfv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GL_FRONT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GL_AMBIENT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ambientColor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21EEEA62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glMaterialfv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GL_FRONT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GL_DIFFUSE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diffuseColor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65A26F44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glMaterialfv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GL_FRONT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GL_SPECULAR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specularColor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2393705A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glMaterialfv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GL_FRONT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GL_SHININESS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&amp;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shininess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6A49EEB4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31577091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       // </w:t>
      </w: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ティーポットを支える柱の描画</w:t>
      </w:r>
    </w:p>
    <w:p w14:paraId="02864A37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glPushMatrix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();</w:t>
      </w:r>
    </w:p>
    <w:p w14:paraId="74D9C3CB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glTranslatef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xPos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-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1.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zPos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61393C35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displayCylinder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0.3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yPos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+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1.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32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6BC79897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glPopMatrix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();</w:t>
      </w:r>
    </w:p>
    <w:p w14:paraId="6335C2CD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}</w:t>
      </w:r>
    </w:p>
    <w:p w14:paraId="207F2CAF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49E1F2DE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glutSwapBuffers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();</w:t>
      </w:r>
    </w:p>
    <w:p w14:paraId="7C2EF873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}</w:t>
      </w:r>
    </w:p>
    <w:p w14:paraId="30FE50C2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276CFB6B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float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frand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() {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return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rand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()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/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(</w:t>
      </w: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float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RAND_MAX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; }</w:t>
      </w:r>
    </w:p>
    <w:p w14:paraId="1AF602A7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6AD07EC8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// </w:t>
      </w: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初期設定を行う関数</w:t>
      </w:r>
    </w:p>
    <w:p w14:paraId="5B9CAEBF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void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init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()</w:t>
      </w:r>
    </w:p>
    <w:p w14:paraId="24E8CB67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{</w:t>
      </w:r>
    </w:p>
    <w:p w14:paraId="11CFE51E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glClearColor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1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1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1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1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6F957A4D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glClearDepth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100.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5481C3F9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114805CC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float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lightAmbientColor0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[]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=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{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0.2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0.2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0.2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0.0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};</w:t>
      </w:r>
    </w:p>
    <w:p w14:paraId="13130A86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float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lightDiffuseColor0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[]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=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{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0.4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0.4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0.4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0.0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};</w:t>
      </w:r>
    </w:p>
    <w:p w14:paraId="5C877EFC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float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lightSpecularColor0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[]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=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{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0.8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0.8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0.8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0.0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};</w:t>
      </w:r>
    </w:p>
    <w:p w14:paraId="551F6E40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float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lightPosition0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[]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=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{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5.0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5.0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8.0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0.0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};</w:t>
      </w:r>
    </w:p>
    <w:p w14:paraId="31D56BE3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6398A6C0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float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lightAmbientColor1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[]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=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{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0.2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0.2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0.2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0.0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};</w:t>
      </w:r>
    </w:p>
    <w:p w14:paraId="7241F1EF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float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lightDiffuseColor1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[]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=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{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0.4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0.4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0.4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0.0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};</w:t>
      </w:r>
    </w:p>
    <w:p w14:paraId="66EB4406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float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lightSpecularColor1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[]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=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{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0.8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0.8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0.8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0.0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};</w:t>
      </w:r>
    </w:p>
    <w:p w14:paraId="6A9D9117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float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lightPosition1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[]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=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{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-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5.0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2.0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3.0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0.0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};</w:t>
      </w:r>
    </w:p>
    <w:p w14:paraId="39D4034F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158FD361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glEnable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GL_LIGHTING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49ACF65F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0B7474F4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glEnable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GL_LIGHT0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0DB77156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glLightfv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GL_LIGHT0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GL_AMBIENT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lightAmbientColor0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5183A8AA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glLightfv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GL_LIGHT0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GL_DIFFUSE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lightDiffuseColor0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42EA52FB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glLightfv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GL_LIGHT0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GL_SPECULAR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lightSpecularColor0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327E3D21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glLightfv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GL_LIGHT0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GL_POSITION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lightPosition0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2FFBDB94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6C238645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glEnable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GL_LIGHT1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29E2E62D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glLightfv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GL_LIGHT1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GL_AMBIENT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lightAmbientColor1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00A50F6A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glLightfv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GL_LIGHT1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GL_DIFFUSE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lightDiffuseColor1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574CF86C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glLightfv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GL_LIGHT1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GL_SPECULAR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lightSpecularColor1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3EE339CD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glLightfv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GL_LIGHT1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GL_POSITION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lightPosition1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2E2D485D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1A3DD7ED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srand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51916528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51E28300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   // </w:t>
      </w: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個々のティーポットの色を設定する処理</w:t>
      </w: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乱数で決めている</w:t>
      </w:r>
    </w:p>
    <w:p w14:paraId="79C87E2C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for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(</w:t>
      </w: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int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i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=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;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i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&lt;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g_NumTeapots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;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i</w:t>
      </w:r>
      <w:proofErr w:type="spellEnd"/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++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</w:t>
      </w:r>
    </w:p>
    <w:p w14:paraId="1B9D62C3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{</w:t>
      </w:r>
    </w:p>
    <w:p w14:paraId="7FE28138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g_Teapots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[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i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].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ambient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.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r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=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0.2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frand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();</w:t>
      </w:r>
    </w:p>
    <w:p w14:paraId="2F842BE5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g_Teapots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[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i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].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ambient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.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=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0.2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frand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();</w:t>
      </w:r>
    </w:p>
    <w:p w14:paraId="7C94AF0E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g_Teapots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[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i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].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ambient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.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b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=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0.2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frand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();</w:t>
      </w:r>
    </w:p>
    <w:p w14:paraId="6F0C9522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g_Teapots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[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i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].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ambient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.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a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=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1.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;</w:t>
      </w:r>
    </w:p>
    <w:p w14:paraId="50C22CAA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44386494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g_Teapots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[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i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].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diffuse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.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r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=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0.2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frand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()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+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0.8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;</w:t>
      </w:r>
    </w:p>
    <w:p w14:paraId="42774E0B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g_Teapots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[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i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].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diffuse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.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=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0.2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frand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()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+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0.8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;</w:t>
      </w:r>
    </w:p>
    <w:p w14:paraId="75F9D263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g_Teapots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[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i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].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diffuse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.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b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=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0.2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frand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()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+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0.8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;</w:t>
      </w:r>
    </w:p>
    <w:p w14:paraId="0C090A5E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g_Teapots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[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i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].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diffuse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.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a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=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1.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;</w:t>
      </w:r>
    </w:p>
    <w:p w14:paraId="51DF68ED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02C92F75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g_Teapots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[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i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].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specular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.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r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=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0.3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frand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()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+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0.2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;</w:t>
      </w:r>
    </w:p>
    <w:p w14:paraId="7B2E496F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g_Teapots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[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i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].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specular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.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=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0.3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frand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()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+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0.2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;</w:t>
      </w:r>
    </w:p>
    <w:p w14:paraId="39C40E6E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g_Teapots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[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i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].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specular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.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b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=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0.3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frand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()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+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0.2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;</w:t>
      </w:r>
    </w:p>
    <w:p w14:paraId="316A5A1E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g_Teapots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[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i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].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specular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.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a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=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1.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;</w:t>
      </w:r>
    </w:p>
    <w:p w14:paraId="581007AA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7A02EBA2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g_Teapots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[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i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].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shininess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=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2.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+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30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frand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();</w:t>
      </w:r>
    </w:p>
    <w:p w14:paraId="5D168EC0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456F40FA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g_Teapots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[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i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].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angle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=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15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(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2.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frand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()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-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1.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581C9FDE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}</w:t>
      </w:r>
    </w:p>
    <w:p w14:paraId="5D2DFAD0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47FBDE5F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glEnable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GL_DEPTH_TEST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248EB011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}</w:t>
      </w:r>
    </w:p>
    <w:p w14:paraId="11052F94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0EFF0B79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// </w:t>
      </w: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一定時間ごとに実行される関数</w:t>
      </w:r>
    </w:p>
    <w:p w14:paraId="6967D81A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lastRenderedPageBreak/>
        <w:t>void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timer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int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val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</w:t>
      </w:r>
    </w:p>
    <w:p w14:paraId="4FDA51A9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{</w:t>
      </w:r>
    </w:p>
    <w:p w14:paraId="057B8FAC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   // </w:t>
      </w: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回転角度の更新</w:t>
      </w:r>
    </w:p>
    <w:p w14:paraId="704373B3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g_RotationDegree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+=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g_DeltaRotationDegree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;</w:t>
      </w:r>
    </w:p>
    <w:p w14:paraId="66BA9F66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2081F22F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const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float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rotationRad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=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2.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g_RotationDegree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M_PI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/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180.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;</w:t>
      </w:r>
    </w:p>
    <w:p w14:paraId="3434BEA8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6682F4BE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   // ★ </w:t>
      </w: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下のコードでは視点が固定だけど</w:t>
      </w:r>
    </w:p>
    <w:p w14:paraId="48F40254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   // </w:t>
      </w: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ここで</w:t>
      </w: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 </w:t>
      </w:r>
      <w:proofErr w:type="spellStart"/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g_EyeY</w:t>
      </w:r>
      <w:proofErr w:type="spellEnd"/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と</w:t>
      </w: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g_EyeZ</w:t>
      </w:r>
      <w:proofErr w:type="spellEnd"/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の値を変えることで視点位置を変化させることができる</w:t>
      </w:r>
    </w:p>
    <w:p w14:paraId="540A1A2B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g_EyeY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=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g_EyeCenterY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+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g_EyeRadius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b/>
          <w:bCs/>
          <w:color w:val="FF0000"/>
          <w:kern w:val="0"/>
          <w:sz w:val="28"/>
          <w:szCs w:val="28"/>
        </w:rPr>
        <w:t xml:space="preserve">* </w:t>
      </w:r>
      <w:proofErr w:type="spellStart"/>
      <w:r w:rsidRPr="008B2B0C">
        <w:rPr>
          <w:rFonts w:ascii="Menlo" w:eastAsia="ＭＳ Ｐゴシック" w:hAnsi="Menlo" w:cs="Menlo"/>
          <w:b/>
          <w:bCs/>
          <w:color w:val="FF0000"/>
          <w:kern w:val="0"/>
          <w:sz w:val="28"/>
          <w:szCs w:val="28"/>
        </w:rPr>
        <w:t>sinf</w:t>
      </w:r>
      <w:proofErr w:type="spellEnd"/>
      <w:r w:rsidRPr="008B2B0C">
        <w:rPr>
          <w:rFonts w:ascii="Menlo" w:eastAsia="ＭＳ Ｐゴシック" w:hAnsi="Menlo" w:cs="Menlo"/>
          <w:b/>
          <w:bCs/>
          <w:color w:val="FF0000"/>
          <w:kern w:val="0"/>
          <w:sz w:val="28"/>
          <w:szCs w:val="28"/>
        </w:rPr>
        <w:t>(</w:t>
      </w:r>
      <w:proofErr w:type="spellStart"/>
      <w:r w:rsidRPr="008B2B0C">
        <w:rPr>
          <w:rFonts w:ascii="Menlo" w:eastAsia="ＭＳ Ｐゴシック" w:hAnsi="Menlo" w:cs="Menlo"/>
          <w:b/>
          <w:bCs/>
          <w:color w:val="FF0000"/>
          <w:kern w:val="0"/>
          <w:sz w:val="28"/>
          <w:szCs w:val="28"/>
        </w:rPr>
        <w:t>rotationRad</w:t>
      </w:r>
      <w:proofErr w:type="spellEnd"/>
      <w:r w:rsidRPr="008B2B0C">
        <w:rPr>
          <w:rFonts w:ascii="Menlo" w:eastAsia="ＭＳ Ｐゴシック" w:hAnsi="Menlo" w:cs="Menlo"/>
          <w:b/>
          <w:bCs/>
          <w:color w:val="FF0000"/>
          <w:kern w:val="0"/>
          <w:sz w:val="28"/>
          <w:szCs w:val="28"/>
        </w:rPr>
        <w:t>)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;</w:t>
      </w:r>
    </w:p>
    <w:p w14:paraId="229AD2AB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g_EyeZ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=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g_EyeCenterZ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+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g_EyeRadius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b/>
          <w:bCs/>
          <w:color w:val="FF0000"/>
          <w:kern w:val="0"/>
          <w:sz w:val="28"/>
          <w:szCs w:val="28"/>
        </w:rPr>
        <w:t xml:space="preserve">* </w:t>
      </w:r>
      <w:proofErr w:type="spellStart"/>
      <w:r w:rsidRPr="008B2B0C">
        <w:rPr>
          <w:rFonts w:ascii="Menlo" w:eastAsia="ＭＳ Ｐゴシック" w:hAnsi="Menlo" w:cs="Menlo"/>
          <w:b/>
          <w:bCs/>
          <w:color w:val="FF0000"/>
          <w:kern w:val="0"/>
          <w:sz w:val="28"/>
          <w:szCs w:val="28"/>
        </w:rPr>
        <w:t>sinf</w:t>
      </w:r>
      <w:proofErr w:type="spellEnd"/>
      <w:r w:rsidRPr="008B2B0C">
        <w:rPr>
          <w:rFonts w:ascii="Menlo" w:eastAsia="ＭＳ Ｐゴシック" w:hAnsi="Menlo" w:cs="Menlo"/>
          <w:b/>
          <w:bCs/>
          <w:color w:val="FF0000"/>
          <w:kern w:val="0"/>
          <w:sz w:val="28"/>
          <w:szCs w:val="28"/>
        </w:rPr>
        <w:t>(</w:t>
      </w:r>
      <w:proofErr w:type="spellStart"/>
      <w:r w:rsidRPr="008B2B0C">
        <w:rPr>
          <w:rFonts w:ascii="Menlo" w:eastAsia="ＭＳ Ｐゴシック" w:hAnsi="Menlo" w:cs="Menlo"/>
          <w:b/>
          <w:bCs/>
          <w:color w:val="FF0000"/>
          <w:kern w:val="0"/>
          <w:sz w:val="28"/>
          <w:szCs w:val="28"/>
        </w:rPr>
        <w:t>rotationRad</w:t>
      </w:r>
      <w:proofErr w:type="spellEnd"/>
      <w:r w:rsidRPr="008B2B0C">
        <w:rPr>
          <w:rFonts w:ascii="Menlo" w:eastAsia="ＭＳ Ｐゴシック" w:hAnsi="Menlo" w:cs="Menlo"/>
          <w:b/>
          <w:bCs/>
          <w:color w:val="FF0000"/>
          <w:kern w:val="0"/>
          <w:sz w:val="28"/>
          <w:szCs w:val="28"/>
        </w:rPr>
        <w:t>)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;</w:t>
      </w:r>
    </w:p>
    <w:p w14:paraId="2890A4F1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50147B94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glutPostRedisplay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();</w:t>
      </w:r>
    </w:p>
    <w:p w14:paraId="3CD5C84A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70718B75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glutTimerFunc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g_AnimationIntervalMsec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timer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proofErr w:type="spellStart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val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4EFFF9C5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}</w:t>
      </w:r>
    </w:p>
    <w:p w14:paraId="4D1DD48E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0C702B33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// </w:t>
      </w: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ウィンドウサイズが変更されたときの処理</w:t>
      </w:r>
    </w:p>
    <w:p w14:paraId="4635EE50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void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reshape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int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w, </w:t>
      </w: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int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h)</w:t>
      </w:r>
    </w:p>
    <w:p w14:paraId="1E04420A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{</w:t>
      </w:r>
    </w:p>
    <w:p w14:paraId="24663E58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if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(h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&lt;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1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</w:t>
      </w:r>
    </w:p>
    <w:p w14:paraId="01727F1A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   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return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;</w:t>
      </w:r>
    </w:p>
    <w:p w14:paraId="2082C6B7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540E0BC9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   // </w:t>
      </w: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ビューポートをウィンドウサイズに変更</w:t>
      </w:r>
    </w:p>
    <w:p w14:paraId="39E6F0EE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glViewport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, w, h);</w:t>
      </w:r>
    </w:p>
    <w:p w14:paraId="6BB5A097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g_WindowWidth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=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w;</w:t>
      </w:r>
    </w:p>
    <w:p w14:paraId="31DEC1A9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g_WindowHeight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=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h;</w:t>
      </w:r>
    </w:p>
    <w:p w14:paraId="49B82D29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}</w:t>
      </w:r>
    </w:p>
    <w:p w14:paraId="39A963A6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3260A468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int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main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int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argc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char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**</w:t>
      </w:r>
      <w:proofErr w:type="spellStart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argv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</w:t>
      </w:r>
    </w:p>
    <w:p w14:paraId="40900019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{</w:t>
      </w:r>
    </w:p>
    <w:p w14:paraId="6F60A282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glutInit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&amp;</w:t>
      </w:r>
      <w:proofErr w:type="spellStart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argc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proofErr w:type="spellStart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argv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694756DA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glutInitDisplayMode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GLUT_DOUBLE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|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GLUT_RGB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|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GLUT_DEPTH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70DBCC53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glutInitWindowSize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g_WindowWidth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g_WindowHeight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3B3A71E8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4C309E88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   // </w:t>
      </w: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ウィンドウタイトルに表示する文字列を指定する場合</w:t>
      </w:r>
    </w:p>
    <w:p w14:paraId="003EABAA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glutCreateWindow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8B2B0C">
        <w:rPr>
          <w:rFonts w:ascii="Menlo" w:eastAsia="ＭＳ Ｐゴシック" w:hAnsi="Menlo" w:cs="Menlo"/>
          <w:color w:val="2AA198"/>
          <w:kern w:val="0"/>
          <w:sz w:val="18"/>
          <w:szCs w:val="18"/>
        </w:rPr>
        <w:t xml:space="preserve">"LA LA </w:t>
      </w:r>
      <w:proofErr w:type="spellStart"/>
      <w:r w:rsidRPr="008B2B0C">
        <w:rPr>
          <w:rFonts w:ascii="Menlo" w:eastAsia="ＭＳ Ｐゴシック" w:hAnsi="Menlo" w:cs="Menlo"/>
          <w:color w:val="2AA198"/>
          <w:kern w:val="0"/>
          <w:sz w:val="18"/>
          <w:szCs w:val="18"/>
        </w:rPr>
        <w:t>LA</w:t>
      </w:r>
      <w:proofErr w:type="spellEnd"/>
      <w:r w:rsidRPr="008B2B0C">
        <w:rPr>
          <w:rFonts w:ascii="Menlo" w:eastAsia="ＭＳ Ｐゴシック" w:hAnsi="Menlo" w:cs="Menlo"/>
          <w:color w:val="2AA198"/>
          <w:kern w:val="0"/>
          <w:sz w:val="18"/>
          <w:szCs w:val="18"/>
        </w:rPr>
        <w:t xml:space="preserve"> LOVE SONG feat. Tsukuba"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7F4C4D94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2D492925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glutDisplayFunc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display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6ABC3466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glutReshapeFunc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reshape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// </w:t>
      </w: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ウィンドウサイズが変更されたときに実行される関数を指定</w:t>
      </w:r>
    </w:p>
    <w:p w14:paraId="51332397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glutTimerFunc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g_AnimationIntervalMsec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timer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31E93F55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5C2F73CC" w14:textId="03F35D3B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lastRenderedPageBreak/>
        <w:t xml:space="preserve">    // </w:t>
      </w:r>
      <w:r w:rsidRPr="008B2B0C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初期設定を行う</w:t>
      </w:r>
    </w:p>
    <w:p w14:paraId="237A43BC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init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();</w:t>
      </w:r>
    </w:p>
    <w:p w14:paraId="248548FB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284D9C2D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8B2B0C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glutMainLoop</w:t>
      </w:r>
      <w:proofErr w:type="spellEnd"/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();</w:t>
      </w:r>
    </w:p>
    <w:p w14:paraId="446D3FC4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2E341EBE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r w:rsidRPr="008B2B0C">
        <w:rPr>
          <w:rFonts w:ascii="Menlo" w:eastAsia="ＭＳ Ｐゴシック" w:hAnsi="Menlo" w:cs="Menlo"/>
          <w:color w:val="859900"/>
          <w:kern w:val="0"/>
          <w:sz w:val="18"/>
          <w:szCs w:val="18"/>
        </w:rPr>
        <w:t>return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8B2B0C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;</w:t>
      </w:r>
    </w:p>
    <w:p w14:paraId="208C1F04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8B2B0C">
        <w:rPr>
          <w:rFonts w:ascii="Menlo" w:eastAsia="ＭＳ Ｐゴシック" w:hAnsi="Menlo" w:cs="Menlo"/>
          <w:color w:val="BBBBBB"/>
          <w:kern w:val="0"/>
          <w:sz w:val="18"/>
          <w:szCs w:val="18"/>
        </w:rPr>
        <w:t>}</w:t>
      </w:r>
    </w:p>
    <w:p w14:paraId="3A8E9493" w14:textId="77777777" w:rsidR="008B2B0C" w:rsidRPr="008B2B0C" w:rsidRDefault="008B2B0C" w:rsidP="008B2B0C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408EC84E" w14:textId="0AE6A71E" w:rsidR="00CB114C" w:rsidRDefault="00CB114C" w:rsidP="008B2B0C">
      <w:pPr>
        <w:jc w:val="left"/>
      </w:pPr>
    </w:p>
    <w:p w14:paraId="4DA5E9F6" w14:textId="4721D558" w:rsidR="008B2B0C" w:rsidRDefault="008B2B0C" w:rsidP="008B2B0C">
      <w:pPr>
        <w:jc w:val="center"/>
        <w:rPr>
          <w:rFonts w:hint="eastAsia"/>
        </w:rPr>
      </w:pPr>
      <w:r>
        <w:rPr>
          <w:rFonts w:ascii="Menlo" w:eastAsia="ＭＳ Ｐゴシック" w:hAnsi="Menlo" w:cs="Menlo"/>
          <w:i/>
          <w:iCs/>
          <w:noProof/>
          <w:color w:val="657B83"/>
          <w:kern w:val="0"/>
          <w:sz w:val="18"/>
          <w:szCs w:val="18"/>
        </w:rPr>
        <w:drawing>
          <wp:inline distT="0" distB="0" distL="0" distR="0" wp14:anchorId="780272BF" wp14:editId="2BE13F23">
            <wp:extent cx="6489700" cy="6858000"/>
            <wp:effectExtent l="0" t="0" r="0" b="0"/>
            <wp:docPr id="1" name="図 1" descr="グラフ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movie::/Users/macbookpro/Desktop/画面収録 2021-04-30 0.01.46.mov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B0C" w:rsidSect="00B05398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99"/>
  <w:bordersDoNotSurroundHeader/>
  <w:bordersDoNotSurroundFooter/>
  <w:proofState w:spelling="clean" w:grammar="dirty"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B0C"/>
    <w:rsid w:val="000B4CDB"/>
    <w:rsid w:val="0020165E"/>
    <w:rsid w:val="00653CFD"/>
    <w:rsid w:val="00776D5F"/>
    <w:rsid w:val="007F7665"/>
    <w:rsid w:val="008B2B0C"/>
    <w:rsid w:val="00B05398"/>
    <w:rsid w:val="00CB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7919C"/>
  <w15:chartTrackingRefBased/>
  <w15:docId w15:val="{5A494C27-688F-EE46-B71E-89347BF4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7F7665"/>
    <w:pPr>
      <w:keepNext/>
      <w:widowControl/>
      <w:spacing w:before="240" w:after="240" w:line="480" w:lineRule="auto"/>
      <w:jc w:val="left"/>
      <w:outlineLvl w:val="0"/>
    </w:pPr>
    <w:rPr>
      <w:rFonts w:asciiTheme="majorHAnsi" w:eastAsia="ＭＳ Ｐゴシック" w:hAnsiTheme="majorHAnsi" w:cstheme="majorBidi"/>
      <w:kern w:val="0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7665"/>
    <w:pPr>
      <w:keepNext/>
      <w:widowControl/>
      <w:spacing w:line="480" w:lineRule="auto"/>
      <w:jc w:val="center"/>
      <w:outlineLvl w:val="1"/>
    </w:pPr>
    <w:rPr>
      <w:rFonts w:asciiTheme="majorHAnsi" w:eastAsia="ＭＳ Ｐゴシック" w:hAnsiTheme="majorHAnsi" w:cstheme="majorBidi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7F7665"/>
    <w:rPr>
      <w:rFonts w:asciiTheme="majorHAnsi" w:eastAsia="ＭＳ Ｐゴシック" w:hAnsiTheme="majorHAnsi" w:cstheme="majorBidi"/>
      <w:kern w:val="0"/>
      <w:sz w:val="24"/>
    </w:rPr>
  </w:style>
  <w:style w:type="character" w:customStyle="1" w:styleId="10">
    <w:name w:val="見出し 1 (文字)"/>
    <w:basedOn w:val="a0"/>
    <w:link w:val="1"/>
    <w:uiPriority w:val="9"/>
    <w:rsid w:val="007F7665"/>
    <w:rPr>
      <w:rFonts w:asciiTheme="majorHAnsi" w:eastAsia="ＭＳ Ｐゴシック" w:hAnsiTheme="majorHAnsi" w:cstheme="majorBidi"/>
      <w:kern w:val="0"/>
      <w:sz w:val="32"/>
      <w:szCs w:val="32"/>
    </w:rPr>
  </w:style>
  <w:style w:type="paragraph" w:customStyle="1" w:styleId="msonormal0">
    <w:name w:val="msonormal"/>
    <w:basedOn w:val="a"/>
    <w:rsid w:val="008B2B0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76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cbookpro/Library/Group%20Containers/UBF8T346G9.Office/User%20Content.localized/Templates.localized/&#12524;&#12507;&#12442;&#12540;&#12488;&#38619;&#24418;_&#31569;&#27874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レポート雛形_筑波.dotx</Template>
  <TotalTime>5</TotalTime>
  <Pages>8</Pages>
  <Words>1267</Words>
  <Characters>7225</Characters>
  <Application>Microsoft Office Word</Application>
  <DocSecurity>0</DocSecurity>
  <Lines>60</Lines>
  <Paragraphs>16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urotan.kentaro@icloud.com</dc:creator>
  <cp:keywords/>
  <dc:description/>
  <cp:lastModifiedBy>urotan.kentaro@icloud.com</cp:lastModifiedBy>
  <cp:revision>1</cp:revision>
  <cp:lastPrinted>2021-04-13T07:07:00Z</cp:lastPrinted>
  <dcterms:created xsi:type="dcterms:W3CDTF">2021-04-29T15:04:00Z</dcterms:created>
  <dcterms:modified xsi:type="dcterms:W3CDTF">2021-04-29T15:09:00Z</dcterms:modified>
</cp:coreProperties>
</file>
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88B2" w14:textId="77777777" w:rsidR="000B4CDB" w:rsidRDefault="000B4CDB" w:rsidP="000B4CDB">
      <w:pPr>
        <w:jc w:val="right"/>
      </w:pPr>
      <w:r>
        <w:rPr>
          <w:rFonts w:hint="eastAsia"/>
        </w:rPr>
        <w:t>学籍番号20211351</w:t>
      </w:r>
      <w:r w:rsidR="008264CD">
        <w:t>7</w:t>
      </w:r>
    </w:p>
    <w:p w14:paraId="0E27E2E4" w14:textId="77777777" w:rsidR="000B4CDB" w:rsidRDefault="000B4CDB" w:rsidP="000B4CDB">
      <w:pPr>
        <w:wordWrap w:val="0"/>
        <w:jc w:val="right"/>
      </w:pPr>
      <w:r>
        <w:rPr>
          <w:rFonts w:hint="eastAsia"/>
        </w:rPr>
        <w:t>所属</w:t>
      </w:r>
      <w:r>
        <w:t xml:space="preserve"> </w:t>
      </w:r>
      <w:r>
        <w:rPr>
          <w:rFonts w:hint="eastAsia"/>
        </w:rPr>
        <w:t>情報学群情報メディア創成学類</w:t>
      </w:r>
      <w:r>
        <w:t xml:space="preserve"> 3</w:t>
      </w:r>
      <w:r>
        <w:rPr>
          <w:rFonts w:hint="eastAsia"/>
        </w:rPr>
        <w:t>年</w:t>
      </w:r>
    </w:p>
    <w:p w14:paraId="2B381095" w14:textId="7BA59FD8" w:rsidR="000B4CDB" w:rsidRDefault="000B4CDB" w:rsidP="000B4CDB">
      <w:pPr>
        <w:jc w:val="right"/>
      </w:pPr>
      <w:r>
        <w:rPr>
          <w:rFonts w:hint="eastAsia"/>
        </w:rPr>
        <w:t>氏名</w:t>
      </w:r>
      <w:r>
        <w:t xml:space="preserve"> 高橋</w:t>
      </w:r>
      <w:r>
        <w:rPr>
          <w:rFonts w:hint="eastAsia"/>
        </w:rPr>
        <w:t xml:space="preserve"> 健太郎</w:t>
      </w:r>
    </w:p>
    <w:p w14:paraId="1BF21C47" w14:textId="3406F346" w:rsidR="00971F74" w:rsidRDefault="00971F74" w:rsidP="00971F74">
      <w:pPr>
        <w:pStyle w:val="1"/>
      </w:pPr>
      <w:r>
        <w:rPr>
          <w:rFonts w:hint="eastAsia"/>
        </w:rPr>
        <w:t>課題</w:t>
      </w:r>
      <w:r>
        <w:t>1</w:t>
      </w:r>
    </w:p>
    <w:p w14:paraId="09AF9F65" w14:textId="136C6836" w:rsidR="00971F74" w:rsidRPr="00971F74" w:rsidRDefault="00971F74" w:rsidP="00971F74">
      <w:pPr>
        <w:pStyle w:val="2"/>
      </w:pPr>
      <w:r>
        <w:rPr>
          <w:rFonts w:hint="eastAsia"/>
        </w:rPr>
        <w:t>プログラム</w:t>
      </w:r>
    </w:p>
    <w:p w14:paraId="1575652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971F74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&lt;cstdlib&gt;</w:t>
      </w:r>
    </w:p>
    <w:p w14:paraId="53B680E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971F74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&lt;cmath&gt;</w:t>
      </w:r>
    </w:p>
    <w:p w14:paraId="1B7C01CD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971F74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&lt;vector&gt;</w:t>
      </w:r>
    </w:p>
    <w:p w14:paraId="7F5DCDD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CADBB8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// 2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次元ベクトルを扱うためのクラス</w:t>
      </w:r>
    </w:p>
    <w:p w14:paraId="40009DA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</w:p>
    <w:p w14:paraId="72AC3D6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4BC3AF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542EBF2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x, y;</w:t>
      </w:r>
    </w:p>
    <w:p w14:paraId="2068994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() {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67CC3B2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2105967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E6A2A8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79EE219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3F8C29B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F29862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set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770B9DB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13AE6DE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25BA99C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02AA018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F0914D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A709D6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に正規化する</w:t>
      </w:r>
    </w:p>
    <w:p w14:paraId="3D532C1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</w:t>
      </w:r>
    </w:p>
    <w:p w14:paraId="3AD0617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738525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len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76BBEFA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len;</w:t>
      </w:r>
    </w:p>
    <w:p w14:paraId="22E6CDC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len;</w:t>
      </w:r>
    </w:p>
    <w:p w14:paraId="0B708CE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7D961C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98A4CBD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長さを返す</w:t>
      </w:r>
    </w:p>
    <w:p w14:paraId="79AEE95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(x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y); }</w:t>
      </w:r>
    </w:p>
    <w:p w14:paraId="4639AF8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E0FA57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s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294C5EE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s)</w:t>
      </w:r>
    </w:p>
    <w:p w14:paraId="71E1FAD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{</w:t>
      </w:r>
    </w:p>
    <w:p w14:paraId="05600C8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50CD606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71F7FC3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5194085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712137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加算の定義</w:t>
      </w:r>
    </w:p>
    <w:p w14:paraId="4B822FE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+(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(x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5C7458B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67BDC8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減算の定義</w:t>
      </w:r>
    </w:p>
    <w:p w14:paraId="08C86A3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-(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(x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0BA03A0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CDE8A7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内積の定義</w:t>
      </w:r>
    </w:p>
    <w:p w14:paraId="2072B6F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*(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6BE31E3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30B0C0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代入演算の定義</w:t>
      </w:r>
    </w:p>
    <w:p w14:paraId="59DA5A7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=(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28CD57D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8B0481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4DCBA5C0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8A2A47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28B804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CC42B7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CC40C4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加算代入の定義</w:t>
      </w:r>
    </w:p>
    <w:p w14:paraId="08180BC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+=(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1D87F70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41BBFED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79EA36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BEFFBD0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09C406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55F106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B04EB40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減算代入の定義</w:t>
      </w:r>
    </w:p>
    <w:p w14:paraId="16C1DA0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-=(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25D722D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95FED6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022EF0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738568D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75D40D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F8DED6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2DA163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値を出力する</w:t>
      </w:r>
    </w:p>
    <w:p w14:paraId="4393D90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"Vector2d(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, x, y); }</w:t>
      </w:r>
    </w:p>
    <w:p w14:paraId="19F8FA1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7F9E3DE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4BAD8E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lastRenderedPageBreak/>
        <w:t xml:space="preserve">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マイナスの符号の付いたベクトルを扱えるようにするための定義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b=(-a);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F20297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-(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4FE313A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57565E0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ベクトルと実数の積を扱えるようにするための定義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c=5*a+2*b; c=b*3;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13D2206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*(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k,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(k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7F32346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*(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441178E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D594C1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ベクトルを実数で割る操作を扱えるようにするための定義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c=a/2.3;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15C9752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/(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6C9F849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EADD27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argc,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argv)</w:t>
      </w:r>
    </w:p>
    <w:p w14:paraId="2D70222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41DA325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=====================================================</w:t>
      </w:r>
    </w:p>
    <w:p w14:paraId="6ACA121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2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次元ベクトルクラス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Vector2d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の使い方の例</w:t>
      </w:r>
    </w:p>
    <w:p w14:paraId="6524D81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=====================================================</w:t>
      </w:r>
    </w:p>
    <w:p w14:paraId="5181EA9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011FB6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2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(1, 2)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の作成</w:t>
      </w:r>
    </w:p>
    <w:p w14:paraId="4CE64FA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Vector2d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A8A53B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7BB8F9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作成した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2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次元ベクトルの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x,y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座標値を確認</w:t>
      </w:r>
    </w:p>
    <w:p w14:paraId="21807F7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9A658A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DA51FB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2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(2, 4)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の作成</w:t>
      </w:r>
    </w:p>
    <w:p w14:paraId="22BEB02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Vector2d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v1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877DD7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9782B9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ベクトルの加算</w:t>
      </w:r>
    </w:p>
    <w:p w14:paraId="122E433D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Vector2d v2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v0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v1;</w:t>
      </w:r>
    </w:p>
    <w:p w14:paraId="13D631F0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B466F3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加算した結果の確認</w:t>
      </w:r>
    </w:p>
    <w:p w14:paraId="7824B50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v2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334245B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078FB0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ベクトルの減算</w:t>
      </w:r>
    </w:p>
    <w:p w14:paraId="0C4255C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Vector2d v3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v1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v0;</w:t>
      </w:r>
    </w:p>
    <w:p w14:paraId="67E20CF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618066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減算した結果の確認</w:t>
      </w:r>
    </w:p>
    <w:p w14:paraId="42BA200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v3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796C072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05C70F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ベクトルの長さの確認</w:t>
      </w:r>
    </w:p>
    <w:p w14:paraId="356673F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 xml:space="preserve">"v3.length() =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%lf\n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v3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());</w:t>
      </w:r>
    </w:p>
    <w:p w14:paraId="367AD7F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1BB07E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ベクトルのスカラー倍</w:t>
      </w:r>
    </w:p>
    <w:p w14:paraId="1F2AEA1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v3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5.0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v3;</w:t>
      </w:r>
    </w:p>
    <w:p w14:paraId="4C63E8B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FE2DB2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スカラー倍した結果の確認</w:t>
      </w:r>
    </w:p>
    <w:p w14:paraId="2CFEC6A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v3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4518D4A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4A3FE6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ベクトルの長さの正規化</w:t>
      </w:r>
    </w:p>
    <w:p w14:paraId="0262FA6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v3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A2C099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679DCF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正規化した結果の確認</w:t>
      </w:r>
    </w:p>
    <w:p w14:paraId="3C1E2BF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v3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6C8AA7A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E4FBA7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ベクトルの長さの確認</w:t>
      </w:r>
    </w:p>
    <w:p w14:paraId="73B0612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 xml:space="preserve">"v3.length() =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%lf\n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v3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());</w:t>
      </w:r>
    </w:p>
    <w:p w14:paraId="508D23A3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19CFCD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=====================================================</w:t>
      </w:r>
    </w:p>
    <w:p w14:paraId="0E9D32D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std::vector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を要素数を変更可能な配列として使う例</w:t>
      </w:r>
    </w:p>
    <w:p w14:paraId="3FB3BD9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=====================================================</w:t>
      </w:r>
    </w:p>
    <w:p w14:paraId="6D7E1EA0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A69E43A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::vector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vec;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配列の宣言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（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Vector2d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型のオブジェクトを格納できる）</w:t>
      </w:r>
    </w:p>
    <w:p w14:paraId="6B65418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(v0);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配列の末尾に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v0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を追加</w:t>
      </w:r>
    </w:p>
    <w:p w14:paraId="2690150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(v1);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配列の末尾に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v1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を追加</w:t>
      </w:r>
    </w:p>
    <w:p w14:paraId="0082F1D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(v2);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配列の末尾に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v2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を追加</w:t>
      </w:r>
    </w:p>
    <w:p w14:paraId="3A840E6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729950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 xml:space="preserve">"vec.size() =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%lu\n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());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配列に入っている要素数を確認</w:t>
      </w:r>
    </w:p>
    <w:p w14:paraId="1148274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816DB7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配列の先頭要素を取得</w:t>
      </w:r>
    </w:p>
    <w:p w14:paraId="3FEEC29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Vector2d firstElement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[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];</w:t>
      </w:r>
    </w:p>
    <w:p w14:paraId="45AD056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9B64B9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取得した要素の値を出力</w:t>
      </w:r>
    </w:p>
    <w:p w14:paraId="017EB8A6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"firstElement=(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firstElement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firstElement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57E752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F60F92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全ての要素を出力</w:t>
      </w:r>
    </w:p>
    <w:p w14:paraId="164394D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i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; i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 i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39B24BCF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8130B2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"vec[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%d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]=(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i,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[i].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[i].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D9FD7E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582A484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923AEB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★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課題：以下にコメント文で指示する内容のプログラムコードを追加すること</w:t>
      </w:r>
    </w:p>
    <w:p w14:paraId="18F1D9E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1403FD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(1) vec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を空にする</w:t>
      </w:r>
    </w:p>
    <w:p w14:paraId="68DDF04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clear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558819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(2)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次の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2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次元ベクトルを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vec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に格納する</w:t>
      </w:r>
    </w:p>
    <w:p w14:paraId="4F70E3A9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(5.0, 2.0), (3.2, -2.3), (4.1, 9.2), (-2.0, 4.0), (0.0, -2.7)</w:t>
      </w:r>
    </w:p>
    <w:p w14:paraId="38DAA7C2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5.0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37627D6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3.2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2.3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58713CD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4.1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9.2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0B380A4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4.0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7FF0120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2.7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37F0592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(3)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上記の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2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次元ベクトルを全て加算した結果を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Vector2d vecSum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に格納する</w:t>
      </w:r>
    </w:p>
    <w:p w14:paraId="1A991971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Vector2d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vecSum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E71C995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i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; i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 i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E4F488B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729F009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    vecSum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[i];</w:t>
      </w:r>
    </w:p>
    <w:p w14:paraId="58E6AA0C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4167EA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(4) vecSum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の内容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(x,y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)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と、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vecSum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の長さを出力する</w:t>
      </w:r>
    </w:p>
    <w:p w14:paraId="0E06976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vecSum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DEB1B1E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 xml:space="preserve">"vecSum.length() = </w:t>
      </w:r>
      <w:r w:rsidRPr="00971F74">
        <w:rPr>
          <w:rFonts w:ascii="Menlo" w:eastAsia="ＭＳ Ｐゴシック" w:hAnsi="Menlo" w:cs="Menlo"/>
          <w:color w:val="CB4B16"/>
          <w:kern w:val="0"/>
          <w:sz w:val="24"/>
        </w:rPr>
        <w:t>%lf\n</w:t>
      </w:r>
      <w:r w:rsidRPr="00971F74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vecSum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971F74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());</w:t>
      </w:r>
    </w:p>
    <w:p w14:paraId="2F7C196D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Visual Studio </w:t>
      </w: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でコンソールがすぐに閉じないようにするため</w:t>
      </w:r>
    </w:p>
    <w:p w14:paraId="46E84808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//system("pause");</w:t>
      </w:r>
    </w:p>
    <w:p w14:paraId="58204827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97CD390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971F74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971F74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4CD1B84" w14:textId="77777777" w:rsidR="00971F74" w:rsidRPr="00971F74" w:rsidRDefault="00971F74" w:rsidP="00971F74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971F74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20E0F01C" w14:textId="556B720C" w:rsidR="00CB114C" w:rsidRDefault="00971F74" w:rsidP="00971F74">
      <w:pPr>
        <w:pStyle w:val="2"/>
      </w:pPr>
      <w:r>
        <w:rPr>
          <w:rFonts w:hint="eastAsia"/>
        </w:rPr>
        <w:t>実行結果</w:t>
      </w:r>
    </w:p>
    <w:p w14:paraId="71AD85E9" w14:textId="77777777" w:rsidR="00971F74" w:rsidRDefault="00971F74" w:rsidP="00971F74">
      <w:r>
        <w:t>Vector2d(1.000000 2.000000)</w:t>
      </w:r>
    </w:p>
    <w:p w14:paraId="28F72931" w14:textId="77777777" w:rsidR="00971F74" w:rsidRDefault="00971F74" w:rsidP="00971F74">
      <w:r>
        <w:t>Vector2d(3.000000 6.000000)</w:t>
      </w:r>
    </w:p>
    <w:p w14:paraId="2CF405DB" w14:textId="77777777" w:rsidR="00971F74" w:rsidRDefault="00971F74" w:rsidP="00971F74">
      <w:r>
        <w:t>Vector2d(1.000000 2.000000)</w:t>
      </w:r>
    </w:p>
    <w:p w14:paraId="28918039" w14:textId="77777777" w:rsidR="00971F74" w:rsidRDefault="00971F74" w:rsidP="00971F74">
      <w:r>
        <w:t>v3.length() = 2.236068</w:t>
      </w:r>
    </w:p>
    <w:p w14:paraId="70F0C021" w14:textId="77777777" w:rsidR="00971F74" w:rsidRDefault="00971F74" w:rsidP="00971F74">
      <w:r>
        <w:t>Vector2d(5.000000 10.000000)</w:t>
      </w:r>
    </w:p>
    <w:p w14:paraId="5F079F62" w14:textId="77777777" w:rsidR="00971F74" w:rsidRDefault="00971F74" w:rsidP="00971F74">
      <w:r>
        <w:t>Vector2d(0.447214 0.894427)</w:t>
      </w:r>
    </w:p>
    <w:p w14:paraId="427A53EF" w14:textId="77777777" w:rsidR="00971F74" w:rsidRDefault="00971F74" w:rsidP="00971F74">
      <w:r>
        <w:t>v3.length() = 1.000000</w:t>
      </w:r>
    </w:p>
    <w:p w14:paraId="69F2CFCA" w14:textId="77777777" w:rsidR="00971F74" w:rsidRDefault="00971F74" w:rsidP="00971F74">
      <w:r>
        <w:t>vec.size() = 3</w:t>
      </w:r>
    </w:p>
    <w:p w14:paraId="231A5BAA" w14:textId="77777777" w:rsidR="00971F74" w:rsidRDefault="00971F74" w:rsidP="00971F74">
      <w:r>
        <w:t>firstElement=(1.000000, 2.000000)</w:t>
      </w:r>
    </w:p>
    <w:p w14:paraId="453B5615" w14:textId="77777777" w:rsidR="00971F74" w:rsidRDefault="00971F74" w:rsidP="00971F74">
      <w:r>
        <w:t>vec[0]=(1.000000, 2.000000)</w:t>
      </w:r>
    </w:p>
    <w:p w14:paraId="10624EDB" w14:textId="77777777" w:rsidR="00971F74" w:rsidRDefault="00971F74" w:rsidP="00971F74">
      <w:r>
        <w:t>vec[1]=(2.000000, 4.000000)</w:t>
      </w:r>
    </w:p>
    <w:p w14:paraId="2677D844" w14:textId="77777777" w:rsidR="00971F74" w:rsidRDefault="00971F74" w:rsidP="00971F74">
      <w:r>
        <w:t>vec[2]=(3.000000, 6.000000)</w:t>
      </w:r>
    </w:p>
    <w:p w14:paraId="5EB05EBA" w14:textId="77777777" w:rsidR="00971F74" w:rsidRDefault="00971F74" w:rsidP="00971F74">
      <w:r>
        <w:t>Vector2d(10.300000 10.200000)</w:t>
      </w:r>
    </w:p>
    <w:p w14:paraId="1603172B" w14:textId="40E6A407" w:rsidR="00971F74" w:rsidRDefault="00971F74" w:rsidP="00971F74">
      <w:r>
        <w:t>vecSum.length() = 14.495861</w:t>
      </w:r>
    </w:p>
    <w:p w14:paraId="6B2F7429" w14:textId="64C1F453" w:rsidR="00971F74" w:rsidRDefault="00971F74" w:rsidP="00971F74">
      <w:pPr>
        <w:pStyle w:val="1"/>
      </w:pPr>
      <w:r>
        <w:rPr>
          <w:rFonts w:hint="eastAsia"/>
        </w:rPr>
        <w:lastRenderedPageBreak/>
        <w:t>課題</w:t>
      </w:r>
      <w:r>
        <w:t>2</w:t>
      </w:r>
    </w:p>
    <w:p w14:paraId="7FC6F5DB" w14:textId="3320B71E" w:rsidR="00971F74" w:rsidRDefault="00971F74" w:rsidP="00971F74">
      <w:pPr>
        <w:pStyle w:val="2"/>
      </w:pPr>
      <w:r>
        <w:rPr>
          <w:rFonts w:hint="eastAsia"/>
        </w:rPr>
        <w:t>プログラム</w:t>
      </w:r>
    </w:p>
    <w:p w14:paraId="4435D95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B43925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&lt;cstdlib&gt;</w:t>
      </w:r>
    </w:p>
    <w:p w14:paraId="60E0DD4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B43925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&lt;cmath&gt;</w:t>
      </w:r>
    </w:p>
    <w:p w14:paraId="2D9545A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B43925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&lt;vector&gt;</w:t>
      </w:r>
    </w:p>
    <w:p w14:paraId="529F051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B43925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&lt;GLUT/glut.h&gt;</w:t>
      </w:r>
    </w:p>
    <w:p w14:paraId="39933E3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0C77FC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// 2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次元ベクトルを扱うためのクラス</w:t>
      </w:r>
    </w:p>
    <w:p w14:paraId="607ECCE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</w:p>
    <w:p w14:paraId="7B8806F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2C81443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7623F60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CA2863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6204E3B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70A1ED7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F1F578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406DAE8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4ACD851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9780D4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set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1DA2975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195AF9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667D0CE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6665528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581C3BC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E2EB56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に正規化する</w:t>
      </w:r>
    </w:p>
    <w:p w14:paraId="70F24EB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</w:t>
      </w:r>
    </w:p>
    <w:p w14:paraId="1AC3A17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E1564C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len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75C7583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len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B902BD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len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4EECCA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82E95D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E36104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長さを返す</w:t>
      </w:r>
    </w:p>
    <w:p w14:paraId="2B1C153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6F67B91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933E7A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s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574B55F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s)</w:t>
      </w:r>
    </w:p>
    <w:p w14:paraId="002E1CF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41A95C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0AF025B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39E4D24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}</w:t>
      </w:r>
    </w:p>
    <w:p w14:paraId="1A650405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057F16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加算の定義</w:t>
      </w:r>
    </w:p>
    <w:p w14:paraId="38D5087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5FB25D0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8A6A37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減算の定義</w:t>
      </w:r>
    </w:p>
    <w:p w14:paraId="0BD8E2B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1A7F71C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63DE36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内積の定義</w:t>
      </w:r>
    </w:p>
    <w:p w14:paraId="2F4A7C2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578AB14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EC0A07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代入演算の定義</w:t>
      </w:r>
    </w:p>
    <w:p w14:paraId="3ED9496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30E2C40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686E37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FD0F21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DE36BF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8B1AAE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2F59D3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39DC75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加算代入の定義</w:t>
      </w:r>
    </w:p>
    <w:p w14:paraId="76F40A9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operator+=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0B478BD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2CB8AB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594AA3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3534B9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D869AA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FE782C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F91209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減算代入の定義</w:t>
      </w:r>
    </w:p>
    <w:p w14:paraId="5D9B932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operator-=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3468FA4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A56A86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988124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431D58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6D89A0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E9A6C3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5365A1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値を出力する</w:t>
      </w:r>
    </w:p>
    <w:p w14:paraId="312BE61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"Vector2d(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7C27259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04D93FB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D6EE62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マイナスの符号の付いたベクトルを扱えるようにするための定義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b=(-a);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427FBA8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3924E4B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767992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lastRenderedPageBreak/>
        <w:t xml:space="preserve">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ベクトルと実数の積を扱えるようにするための定義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c=5*a+2*b; c=b*3;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C6C128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k,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(k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190F0A2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7105367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008155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ベクトルを実数で割る操作を扱えるようにするための定義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c=a/2.3;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0128038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operator/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771BFFD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8321AD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// ================================================================================================</w:t>
      </w:r>
    </w:p>
    <w:p w14:paraId="053BAF2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DBB1BD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制御点を格納する</w:t>
      </w:r>
    </w:p>
    <w:p w14:paraId="6E291665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94D1F7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表示部分をこの関数で記入</w:t>
      </w:r>
    </w:p>
    <w:p w14:paraId="5EBD255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194D95C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076D43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glClearColor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消去色指定</w:t>
      </w:r>
    </w:p>
    <w:p w14:paraId="79B850A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glClear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GL_COLOR_BUFFER_BIT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画面消去</w:t>
      </w:r>
    </w:p>
    <w:p w14:paraId="2EFA9DC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F840BB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制御点の描画</w:t>
      </w:r>
    </w:p>
    <w:p w14:paraId="67C39585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glPointSize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5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54C082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0E27FA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GL_POINTS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C48640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();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3031BD5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7F390B4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A72220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790E10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C15AC0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674496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制御点を結ぶ線分の描画</w:t>
      </w:r>
    </w:p>
    <w:p w14:paraId="4630C03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74C03D5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glLineWidth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A3BDF25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GL_LINE_STRIP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5EC3CF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();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2EBEE9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02C809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64E6FD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A24263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7DA4FB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D31DDF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★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ここにベジェ曲線を描画するコードを追加する</w:t>
      </w:r>
    </w:p>
    <w:p w14:paraId="7D1E85C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&gt;=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16FE42B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35214D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%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EF7267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1A8BAEA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BB8D7A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GL_LINE_STRIP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D36BD7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8108D1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E00E6F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33A8B1F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0.1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9C0723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{</w:t>
      </w:r>
    </w:p>
    <w:p w14:paraId="16E9F91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90532F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781A24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"i= '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%d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', "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33C12A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"t= '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', "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2A470B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"P=(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985642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}</w:t>
      </w:r>
    </w:p>
    <w:p w14:paraId="4D607BD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097CE0F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16CF647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2D4DB89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9AF5BC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76018A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glutSwapBuffers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3C9FF16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5EFCD1C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407FB6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resizeWindow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w,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h)</w:t>
      </w:r>
    </w:p>
    <w:p w14:paraId="6144AF4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23042EB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h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(h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?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: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h;</w:t>
      </w:r>
    </w:p>
    <w:p w14:paraId="72814E7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glViewport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, w, h);</w:t>
      </w:r>
    </w:p>
    <w:p w14:paraId="65AB19B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0068B9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GL_PROJECTION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625572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glLoadIdentity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18E2BF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63A968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ウィンドウ内の座標系設定</w:t>
      </w:r>
    </w:p>
    <w:p w14:paraId="70AD780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マウスクリックの座標と描画座標が一致するような正投影</w:t>
      </w:r>
    </w:p>
    <w:p w14:paraId="49E3A81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glOrtho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w, h,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DB3A57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FDF816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GL_MODELVIEW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C74F91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1E8557B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C83490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キーボードイベント処理</w:t>
      </w:r>
    </w:p>
    <w:p w14:paraId="5395257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key,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1BCB791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67F10A9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(key)</w:t>
      </w:r>
    </w:p>
    <w:p w14:paraId="252F6B1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72D1CD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'q'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08B82DC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'Q'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1CC05A8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'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\033</w:t>
      </w:r>
      <w:r w:rsidRPr="00B43925">
        <w:rPr>
          <w:rFonts w:ascii="Menlo" w:eastAsia="ＭＳ Ｐゴシック" w:hAnsi="Menlo" w:cs="Menlo"/>
          <w:color w:val="2AA198"/>
          <w:kern w:val="0"/>
          <w:sz w:val="24"/>
        </w:rPr>
        <w:t>'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1A5D8180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exit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/* '\033'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は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ESC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ASCII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コード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*/</w:t>
      </w:r>
    </w:p>
    <w:p w14:paraId="103DD58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default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2F35879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39E924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655D938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1F108D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26EE054A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44DBD2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マウスイベント処理</w:t>
      </w:r>
    </w:p>
    <w:p w14:paraId="055E4FC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mouse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button,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state,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0E2700C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09566FD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(state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GLUT_DOWN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40D943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7FC37F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(button)</w:t>
      </w:r>
    </w:p>
    <w:p w14:paraId="11FC79E5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1DDCF446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GLUT_LEFT_BUTTON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4093F01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クリックした位置に制御点を追加</w:t>
      </w:r>
    </w:p>
    <w:p w14:paraId="066F0B0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(x, y));</w:t>
      </w:r>
    </w:p>
    <w:p w14:paraId="6D06255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FD35DB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GLUT_MIDDLE_BUTTON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0ABFDB2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D462EB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GLUT_RIGHT_BUTTON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087A34D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末尾の制御点の削除</w:t>
      </w:r>
    </w:p>
    <w:p w14:paraId="534ABFCD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!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empty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())</w:t>
      </w:r>
    </w:p>
    <w:p w14:paraId="75ACFA2E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0806A755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pop_back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024E1BA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0987C33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858DDE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default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4445342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DEFBAC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60DC431F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再描画</w:t>
      </w:r>
    </w:p>
    <w:p w14:paraId="7D07E14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}</w:t>
      </w:r>
    </w:p>
    <w:p w14:paraId="3259C1D9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386E7B13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174483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メインプログラム</w:t>
      </w:r>
    </w:p>
    <w:p w14:paraId="650253C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argc,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argv[])</w:t>
      </w:r>
    </w:p>
    <w:p w14:paraId="2555845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CC2CAA1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glutInit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&amp;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argc, argv);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ライブラリの初期化</w:t>
      </w:r>
    </w:p>
    <w:p w14:paraId="37E4783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glutInitDisplayMode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GLUT_RGBA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|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GLUT_DOUBLE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描画モードの指定</w:t>
      </w:r>
    </w:p>
    <w:p w14:paraId="52E42414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glutInitWindowSize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800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800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ウィンドウサイズを指定</w:t>
      </w:r>
    </w:p>
    <w:p w14:paraId="1548EE2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glutCreateWindow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argv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[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]);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ウィンドウを作成</w:t>
      </w:r>
    </w:p>
    <w:p w14:paraId="29E534A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glutDisplayFunc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表示関数を指定</w:t>
      </w:r>
    </w:p>
    <w:p w14:paraId="5922708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glutReshapeFunc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resizeWindow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ウィンドウサイズが変更されたときの関数を指定</w:t>
      </w:r>
    </w:p>
    <w:p w14:paraId="194457F8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glutKeyboardFunc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キーボードイベント処理関数を指定</w:t>
      </w:r>
    </w:p>
    <w:p w14:paraId="6DEF85E7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glutMouseFunc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mouse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マウスイベント処理関数を指定</w:t>
      </w:r>
    </w:p>
    <w:p w14:paraId="18F0F3B2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268BD2"/>
          <w:kern w:val="0"/>
          <w:sz w:val="24"/>
        </w:rPr>
        <w:t>glutMainLoop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      // </w:t>
      </w:r>
      <w:r w:rsidRPr="00B43925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イベント待ち</w:t>
      </w:r>
    </w:p>
    <w:p w14:paraId="6EC1A20B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B43925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B43925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5726A8C" w14:textId="77777777" w:rsidR="00B43925" w:rsidRPr="00B43925" w:rsidRDefault="00B43925" w:rsidP="00B43925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B43925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091DBB64" w14:textId="47C61442" w:rsidR="00971F74" w:rsidRDefault="00971F74" w:rsidP="00971F74"/>
    <w:p w14:paraId="15040437" w14:textId="47E006FE" w:rsidR="00971F74" w:rsidRDefault="00971F74" w:rsidP="00971F74">
      <w:pPr>
        <w:pStyle w:val="2"/>
      </w:pPr>
      <w:r>
        <w:rPr>
          <w:rFonts w:hint="eastAsia"/>
        </w:rPr>
        <w:lastRenderedPageBreak/>
        <w:t>実行結果</w:t>
      </w:r>
    </w:p>
    <w:p w14:paraId="5B335AC5" w14:textId="725266ED" w:rsidR="00FB2909" w:rsidRDefault="009A5EF0" w:rsidP="00FB2909">
      <w:r>
        <w:rPr>
          <w:noProof/>
        </w:rPr>
        <w:drawing>
          <wp:inline distT="0" distB="0" distL="0" distR="0" wp14:anchorId="33B5203E" wp14:editId="40642092">
            <wp:extent cx="6642100" cy="6845935"/>
            <wp:effectExtent l="0" t="0" r="0" b="0"/>
            <wp:docPr id="2" name="図 2" descr="スポーツゲーム, スポー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スポーツゲーム, スポーツ が含まれている画像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990B" w14:textId="51C4537C" w:rsidR="00FB2909" w:rsidRDefault="00FB2909" w:rsidP="00FB2909">
      <w:pPr>
        <w:pStyle w:val="1"/>
      </w:pPr>
      <w:r>
        <w:rPr>
          <w:rFonts w:hint="eastAsia"/>
        </w:rPr>
        <w:t>課題</w:t>
      </w:r>
      <w:r>
        <w:t>3</w:t>
      </w:r>
    </w:p>
    <w:p w14:paraId="73C39775" w14:textId="00B4E346" w:rsidR="00FB2909" w:rsidRDefault="00FB2909" w:rsidP="00FB2909">
      <w:pPr>
        <w:pStyle w:val="2"/>
      </w:pPr>
      <w:r>
        <w:rPr>
          <w:rFonts w:hint="eastAsia"/>
        </w:rPr>
        <w:t>プログラム</w:t>
      </w:r>
    </w:p>
    <w:p w14:paraId="45AF2E3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D87CCE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&lt;cstdlib&gt;</w:t>
      </w:r>
    </w:p>
    <w:p w14:paraId="6C8D041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D87CCE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&lt;cmath&gt;</w:t>
      </w:r>
    </w:p>
    <w:p w14:paraId="78E1E55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D87CCE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&lt;vector&gt;</w:t>
      </w:r>
    </w:p>
    <w:p w14:paraId="0D27A9C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D87CCE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&lt;GLUT/glut.h&gt;</w:t>
      </w:r>
    </w:p>
    <w:p w14:paraId="45A7E35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4C89FF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lastRenderedPageBreak/>
        <w:t>// 2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次元ベクトルを扱うためのクラス</w:t>
      </w:r>
    </w:p>
    <w:p w14:paraId="2FACFAF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</w:p>
    <w:p w14:paraId="1A25308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1FC3472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218D0E5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B6BE66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35733CF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20F5812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568975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1882230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5387394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5AE5D2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set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0D383F4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1E0D47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_x;</w:t>
      </w:r>
    </w:p>
    <w:p w14:paraId="6943F09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_y;</w:t>
      </w:r>
    </w:p>
    <w:p w14:paraId="6E71810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370083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BF9019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に正規化する</w:t>
      </w:r>
    </w:p>
    <w:p w14:paraId="2ABE301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</w:t>
      </w:r>
    </w:p>
    <w:p w14:paraId="5D475AA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156D043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len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1247AC7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len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2B1109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len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DD5B71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ADD9F1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32DC00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長さを返す</w:t>
      </w:r>
    </w:p>
    <w:p w14:paraId="7D2C91A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31DB931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FA6F62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s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533F233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s)</w:t>
      </w:r>
    </w:p>
    <w:p w14:paraId="3836F36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F23E0D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0E75D46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s;</w:t>
      </w:r>
    </w:p>
    <w:p w14:paraId="596238A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824323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FA72FC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加算の定義</w:t>
      </w:r>
    </w:p>
    <w:p w14:paraId="1BE0262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0123951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D1C13D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減算の定義</w:t>
      </w:r>
    </w:p>
    <w:p w14:paraId="4931C93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16012B6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5EBFCB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内積の定義</w:t>
      </w:r>
    </w:p>
    <w:p w14:paraId="094BE07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3EEDF33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999611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代入演算の定義</w:t>
      </w:r>
    </w:p>
    <w:p w14:paraId="1C2ED22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4B41D6D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7DD10A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6D41F1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2B8D7E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8403F2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3C4249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6BBDE9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加算代入の定義</w:t>
      </w:r>
    </w:p>
    <w:p w14:paraId="6057A84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1DDF845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2E58BB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B2E0AE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066145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72648A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52BF329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C03F27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減算代入の定義</w:t>
      </w:r>
    </w:p>
    <w:p w14:paraId="0E78A60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operator-=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45853CB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37830B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4F0F72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B47635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CBC0E2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578A5F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083075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値を出力する</w:t>
      </w:r>
    </w:p>
    <w:p w14:paraId="4DBD409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{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"Vector2d(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7063AC3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3AD3494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6AFB7C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マイナスの符号の付いたベクトルを扱えるようにするための定義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b=(-a);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2E2B59D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502163B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BFA630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ベクトルと実数の積を扱えるようにするための定義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c=5*a+2*b; c=b*3;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FB6DD3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k,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v)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(k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655050C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5536DF8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52AB2C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ベクトルを実数で割る操作を扱えるようにするための定義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c=a/2.3;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42189F7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CB4B16"/>
          <w:kern w:val="0"/>
          <w:sz w:val="24"/>
        </w:rPr>
        <w:lastRenderedPageBreak/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operator/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45AA235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B19D62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// ================================================================================================</w:t>
      </w:r>
    </w:p>
    <w:p w14:paraId="1938ABE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E2840D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制御点を格納する</w:t>
      </w:r>
    </w:p>
    <w:p w14:paraId="594C7C9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65418F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表示部分をこの関数で記入</w:t>
      </w:r>
    </w:p>
    <w:p w14:paraId="434FE9A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BC428B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F5A443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glClearColor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消去色指定</w:t>
      </w:r>
    </w:p>
    <w:p w14:paraId="24F83FC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glClear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GL_COLOR_BUFFER_BIT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画面消去</w:t>
      </w:r>
    </w:p>
    <w:p w14:paraId="62B4C0C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B53ED8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制御点の描画</w:t>
      </w:r>
    </w:p>
    <w:p w14:paraId="6DCB409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glPointSize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5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979825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58A71A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GL_POINTS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B375EB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3639C27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0E702B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960D18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252B26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99235F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92E035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制御点を結ぶ線分の描画</w:t>
      </w:r>
    </w:p>
    <w:p w14:paraId="25426DE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07E2BB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glLineWidth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35F5F8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GL_LINE_STRIP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CDF736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35C6F0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C1C4A5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45BD90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62A2701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0CB3B85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5B3B71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★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ここにベジェ曲線を描画するコードを追加する</w:t>
      </w:r>
    </w:p>
    <w:p w14:paraId="3A841D9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&gt;=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796FE5B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4CCC91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%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F4A698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74BECCB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6C0413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GL_LINE_STRIP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8922EB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B16557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72D9277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0FCC08C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0.01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17885C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{</w:t>
      </w:r>
    </w:p>
    <w:p w14:paraId="27B180A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FA0900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DC354A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//printf("i= '%d', ", i);</w:t>
      </w:r>
    </w:p>
    <w:p w14:paraId="3994911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//printf("t= '%f', ", t);</w:t>
      </w:r>
    </w:p>
    <w:p w14:paraId="13901A0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//printf("P=(%lf, %lf)\n", P.x, P.y);</w:t>
      </w:r>
    </w:p>
    <w:p w14:paraId="1A43F24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}</w:t>
      </w:r>
    </w:p>
    <w:p w14:paraId="3BB2AFA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5108E73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D9C05F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459EE49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BB5918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F9E071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法線ベクトルの描画</w:t>
      </w:r>
    </w:p>
    <w:p w14:paraId="6C821B9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&gt;=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668AEB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9048ED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%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0EE94D9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275342A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030A02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47C43A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E3BDE1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9C5022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45F1A46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;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0.01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23C1F3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{</w:t>
      </w:r>
    </w:p>
    <w:p w14:paraId="3787469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glColor3d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BAD04F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GL_LINES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7A49BA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0F4FFC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206785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9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9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6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g_ControlPoints[i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3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]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7D44BBF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50ECACE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100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2B20B9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373420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17B8B36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+=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3C82ED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1BAE56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A0033D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glVertex2d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4D2274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"i= '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%d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', "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D3AD7D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"t= '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 xml:space="preserve">',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578352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"P=(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F9B899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"Ph=(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CF9FB5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"Ph-Length=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%f\n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());</w:t>
      </w:r>
    </w:p>
    <w:p w14:paraId="3D2CD74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"Phh=(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%lf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\n\n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Phh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C4BBD5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00ABD12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}</w:t>
      </w:r>
    </w:p>
    <w:p w14:paraId="5A83AC7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087D4A2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49915F3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68FF175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D2FA50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glutSwapBuffers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47DA9C0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28A102B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3F1696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resizeWindow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w,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h)</w:t>
      </w:r>
    </w:p>
    <w:p w14:paraId="1F65DFE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224C477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h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(h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?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: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h;</w:t>
      </w:r>
    </w:p>
    <w:p w14:paraId="635E54D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glViewport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, w, h);</w:t>
      </w:r>
    </w:p>
    <w:p w14:paraId="34E9367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1DC1B5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GL_PROJECTION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411F92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glLoadIdentity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6091171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92F2B0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ウィンドウ内の座標系設定</w:t>
      </w:r>
    </w:p>
    <w:p w14:paraId="6192F12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マウスクリックの座標と描画座標が一致するような正投影</w:t>
      </w:r>
    </w:p>
    <w:p w14:paraId="5D39584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glOrtho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w, h,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BFD6F9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4AEEA1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GL_MODELVIEW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557667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0502FBF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E87E0B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キーボードイベント処理</w:t>
      </w:r>
    </w:p>
    <w:p w14:paraId="1DC4544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key,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0FE1D71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6604BEF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(key)</w:t>
      </w:r>
    </w:p>
    <w:p w14:paraId="5F1F7D2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611E09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'q'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06E1F85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'Q'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2601FD2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'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\033</w:t>
      </w:r>
      <w:r w:rsidRPr="00D87CCE">
        <w:rPr>
          <w:rFonts w:ascii="Menlo" w:eastAsia="ＭＳ Ｐゴシック" w:hAnsi="Menlo" w:cs="Menlo"/>
          <w:color w:val="2AA198"/>
          <w:kern w:val="0"/>
          <w:sz w:val="24"/>
        </w:rPr>
        <w:t>'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3558795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exit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/* '\033'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は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ESC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ASCII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コード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*/</w:t>
      </w:r>
    </w:p>
    <w:p w14:paraId="1E33A16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default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3DC29E2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E39A2B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342540C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143389A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1833D62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7AC83B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マウスイベント処理</w:t>
      </w:r>
    </w:p>
    <w:p w14:paraId="5046F27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mouse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button,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state,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4CD1261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0EAEE5D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(state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GLUT_DOWN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6B37C3C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0EB1E69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(button)</w:t>
      </w:r>
    </w:p>
    <w:p w14:paraId="59E6D0D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06E6C09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GLUT_LEFT_BUTTON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5D773DB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クリックした位置に制御点を追加</w:t>
      </w:r>
    </w:p>
    <w:p w14:paraId="42868B2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push_back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CB4B16"/>
          <w:kern w:val="0"/>
          <w:sz w:val="24"/>
        </w:rPr>
        <w:t>Vector2d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(x, y));</w:t>
      </w:r>
    </w:p>
    <w:p w14:paraId="3E959842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0BFEF931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GLUT_MIDDLE_BUTTON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4FAA7EC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5ACE780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GLUT_RIGHT_BUTTON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3DE069C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末尾の制御点の削除</w:t>
      </w:r>
    </w:p>
    <w:p w14:paraId="6547F0E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!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empty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())</w:t>
      </w:r>
    </w:p>
    <w:p w14:paraId="13F2C64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63ADA09B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g_ControlPoints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pop_back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16F73C1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25C919C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2EEE651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default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0AAA25D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break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3C7A58D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3CAED84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再描画</w:t>
      </w:r>
    </w:p>
    <w:p w14:paraId="1AAB905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2CCC85F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452FC6E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4EE05A0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メインプログラム</w:t>
      </w:r>
    </w:p>
    <w:p w14:paraId="4A5A9B13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argc,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argv[])</w:t>
      </w:r>
    </w:p>
    <w:p w14:paraId="10FBFA7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2DC4D43E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glutInit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&amp;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argc, argv);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ライブラリの初期化</w:t>
      </w:r>
    </w:p>
    <w:p w14:paraId="730F11A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glutInitDisplayMode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GLUT_RGBA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|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GLUT_DOUBLE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描画モードの指定</w:t>
      </w:r>
    </w:p>
    <w:p w14:paraId="242550A5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glutInitWindowSize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800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800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ウィンドウサイズを指定</w:t>
      </w:r>
    </w:p>
    <w:p w14:paraId="46939219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glutCreateWindow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argv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[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]);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ウィンドウを作成</w:t>
      </w:r>
    </w:p>
    <w:p w14:paraId="26589FDA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glutDisplayFunc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表示関数を指定</w:t>
      </w:r>
    </w:p>
    <w:p w14:paraId="30F92EB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glutReshapeFunc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resizeWindow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ウィンドウサイズが変更されたときの関数を指定</w:t>
      </w:r>
    </w:p>
    <w:p w14:paraId="6281BEA7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glutKeyboardFunc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キーボードイベント処理関数を指定</w:t>
      </w:r>
    </w:p>
    <w:p w14:paraId="267BF1E6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glutMouseFunc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mouse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マウスイベント処理関数を指定</w:t>
      </w:r>
    </w:p>
    <w:p w14:paraId="7BFBC73D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268BD2"/>
          <w:kern w:val="0"/>
          <w:sz w:val="24"/>
        </w:rPr>
        <w:t>glutMainLoop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        // </w:t>
      </w:r>
      <w:r w:rsidRPr="00D87CCE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イベント待ち</w:t>
      </w:r>
    </w:p>
    <w:p w14:paraId="05176254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D87CCE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D87CCE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;</w:t>
      </w:r>
    </w:p>
    <w:p w14:paraId="6D23EB08" w14:textId="77777777" w:rsidR="00D87CCE" w:rsidRPr="00D87CCE" w:rsidRDefault="00D87CCE" w:rsidP="00D87CCE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D87CCE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367F9A1F" w14:textId="15FC8CCB" w:rsidR="00FB2909" w:rsidRDefault="00FB2909" w:rsidP="00FB2909"/>
    <w:p w14:paraId="14B1F707" w14:textId="68996D49" w:rsidR="00D87CCE" w:rsidRDefault="00D87CCE" w:rsidP="00D87CCE">
      <w:pPr>
        <w:pStyle w:val="2"/>
      </w:pPr>
      <w:r>
        <w:rPr>
          <w:rFonts w:hint="eastAsia"/>
        </w:rPr>
        <w:lastRenderedPageBreak/>
        <w:t>実行結果</w:t>
      </w:r>
    </w:p>
    <w:p w14:paraId="610275F0" w14:textId="6E921451" w:rsidR="00D87CCE" w:rsidRPr="00D87CCE" w:rsidRDefault="00D87CCE" w:rsidP="00D87C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22520C" wp14:editId="2EF1191C">
            <wp:extent cx="6642100" cy="68560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CCE" w:rsidRPr="00D87CCE" w:rsidSect="00B0539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7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74"/>
    <w:rsid w:val="000966FB"/>
    <w:rsid w:val="000B4CDB"/>
    <w:rsid w:val="0020165E"/>
    <w:rsid w:val="00653CFD"/>
    <w:rsid w:val="00776D5F"/>
    <w:rsid w:val="007F7665"/>
    <w:rsid w:val="008264CD"/>
    <w:rsid w:val="00971F74"/>
    <w:rsid w:val="009A5EF0"/>
    <w:rsid w:val="00B05398"/>
    <w:rsid w:val="00B43925"/>
    <w:rsid w:val="00CB114C"/>
    <w:rsid w:val="00D87CCE"/>
    <w:rsid w:val="00FB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186D1"/>
  <w15:chartTrackingRefBased/>
  <w15:docId w15:val="{6CE8FF49-63A7-BD4B-9BAF-013F699D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B2909"/>
    <w:pPr>
      <w:keepNext/>
      <w:widowControl/>
      <w:spacing w:before="240" w:after="240" w:line="480" w:lineRule="auto"/>
      <w:jc w:val="left"/>
      <w:outlineLvl w:val="0"/>
    </w:pPr>
    <w:rPr>
      <w:rFonts w:asciiTheme="majorHAnsi" w:eastAsia="ＭＳ Ｐゴシック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71F74"/>
    <w:pPr>
      <w:keepNext/>
      <w:widowControl/>
      <w:spacing w:line="480" w:lineRule="auto"/>
      <w:jc w:val="center"/>
      <w:outlineLvl w:val="1"/>
    </w:pPr>
    <w:rPr>
      <w:rFonts w:asciiTheme="majorHAnsi" w:eastAsia="ＭＳ Ｐゴシック" w:hAnsiTheme="majorHAnsi" w:cstheme="majorBidi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971F74"/>
    <w:rPr>
      <w:rFonts w:asciiTheme="majorHAnsi" w:eastAsia="ＭＳ Ｐゴシック" w:hAnsiTheme="majorHAnsi" w:cstheme="majorBidi"/>
      <w:kern w:val="0"/>
      <w:sz w:val="24"/>
    </w:rPr>
  </w:style>
  <w:style w:type="character" w:customStyle="1" w:styleId="10">
    <w:name w:val="見出し 1 (文字)"/>
    <w:basedOn w:val="a0"/>
    <w:link w:val="1"/>
    <w:uiPriority w:val="9"/>
    <w:rsid w:val="00FB2909"/>
    <w:rPr>
      <w:rFonts w:asciiTheme="majorHAnsi" w:eastAsia="ＭＳ Ｐゴシック" w:hAnsiTheme="majorHAnsi" w:cstheme="majorBidi"/>
      <w:kern w:val="0"/>
      <w:sz w:val="32"/>
      <w:szCs w:val="32"/>
    </w:rPr>
  </w:style>
  <w:style w:type="paragraph" w:customStyle="1" w:styleId="msonormal0">
    <w:name w:val="msonormal"/>
    <w:basedOn w:val="a"/>
    <w:rsid w:val="00D87CC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Group%20Containers/UBF8T346G9.Office/User%20Content.localized/Templates.localized/&#23398;&#31821;&#30058;&#21495;202113517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学籍番号202113517.dotx</Template>
  <TotalTime>4</TotalTime>
  <Pages>20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urotan.kentaro@icloud.com</dc:creator>
  <cp:keywords/>
  <dc:description/>
  <cp:lastModifiedBy>urotan.kentaro@icloud.com</cp:lastModifiedBy>
  <cp:revision>1</cp:revision>
  <cp:lastPrinted>2021-04-13T07:07:00Z</cp:lastPrinted>
  <dcterms:created xsi:type="dcterms:W3CDTF">2021-06-15T11:22:00Z</dcterms:created>
  <dcterms:modified xsi:type="dcterms:W3CDTF">2021-06-16T04:26:00Z</dcterms:modified>
</cp:coreProperties>
</file>